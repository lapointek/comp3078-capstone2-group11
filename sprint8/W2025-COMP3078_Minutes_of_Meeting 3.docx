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2D04078C">
        <w:trPr>
          <w:trHeight w:val="336"/>
        </w:trPr>
        <w:tc>
          <w:tcPr>
            <w:tcW w:w="5495" w:type="dxa"/>
            <w:gridSpan w:val="3"/>
            <w:shd w:val="clear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clear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clear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clear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clear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2D04078C">
        <w:trPr>
          <w:trHeight w:val="1447"/>
        </w:trPr>
        <w:tc>
          <w:tcPr>
            <w:tcW w:w="1987" w:type="dxa"/>
            <w:gridSpan w:val="2"/>
            <w:shd w:val="clear" w:color="auto" w:fill="auto"/>
          </w:tcPr>
          <w:p w14:paraId="64A13A4D" w14:textId="0E9E83FB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917ECF">
              <w:rPr>
                <w:b/>
                <w:sz w:val="40"/>
              </w:rPr>
              <w:t>11</w:t>
            </w:r>
          </w:p>
        </w:tc>
        <w:tc>
          <w:tcPr>
            <w:tcW w:w="3508" w:type="dxa"/>
            <w:shd w:val="clear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32BF890E" w:rsidR="00835795" w:rsidRPr="00A245F2" w:rsidRDefault="00835795" w:rsidP="493C5720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r w:rsidRPr="18468E78">
              <w:rPr>
                <w:b/>
                <w:bCs/>
                <w:sz w:val="36"/>
                <w:szCs w:val="36"/>
              </w:rPr>
              <w:t xml:space="preserve">Minutes of Meeting # </w:t>
            </w:r>
            <w:r w:rsidR="24FA00C9" w:rsidRPr="18468E78">
              <w:rPr>
                <w:b/>
                <w:bCs/>
                <w:sz w:val="36"/>
                <w:szCs w:val="36"/>
              </w:rPr>
              <w:t>3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1339847" w14:textId="125D9647" w:rsidR="00673037" w:rsidRDefault="00835795" w:rsidP="493C5720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 w:rsidRPr="18468E78">
              <w:rPr>
                <w:b/>
                <w:bCs/>
                <w:sz w:val="24"/>
                <w:szCs w:val="24"/>
              </w:rPr>
              <w:t>Date:</w:t>
            </w:r>
            <w:r w:rsidR="00673037" w:rsidRPr="18468E78">
              <w:rPr>
                <w:b/>
                <w:bCs/>
                <w:sz w:val="24"/>
                <w:szCs w:val="24"/>
              </w:rPr>
              <w:t xml:space="preserve"> 2025-0</w:t>
            </w:r>
            <w:r w:rsidR="5FD13070" w:rsidRPr="18468E78">
              <w:rPr>
                <w:b/>
                <w:bCs/>
                <w:sz w:val="24"/>
                <w:szCs w:val="24"/>
              </w:rPr>
              <w:t>3</w:t>
            </w:r>
            <w:r w:rsidR="00673037" w:rsidRPr="18468E78">
              <w:rPr>
                <w:b/>
                <w:bCs/>
                <w:sz w:val="24"/>
                <w:szCs w:val="24"/>
              </w:rPr>
              <w:t>-</w:t>
            </w:r>
            <w:r w:rsidR="00B34320">
              <w:rPr>
                <w:b/>
                <w:bCs/>
                <w:sz w:val="24"/>
                <w:szCs w:val="24"/>
              </w:rPr>
              <w:t>26</w:t>
            </w:r>
            <w:r w:rsidRPr="18468E78">
              <w:rPr>
                <w:b/>
                <w:bCs/>
                <w:sz w:val="24"/>
                <w:szCs w:val="24"/>
              </w:rPr>
              <w:t xml:space="preserve">   </w:t>
            </w:r>
          </w:p>
          <w:p w14:paraId="623377C8" w14:textId="33651F9A" w:rsidR="00835795" w:rsidRDefault="00835795" w:rsidP="493C5720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 w:rsidRPr="18468E78">
              <w:rPr>
                <w:b/>
                <w:bCs/>
                <w:sz w:val="24"/>
                <w:szCs w:val="24"/>
              </w:rPr>
              <w:t>Time:</w:t>
            </w:r>
            <w:r w:rsidR="00DA7170" w:rsidRPr="18468E78">
              <w:rPr>
                <w:b/>
                <w:bCs/>
                <w:sz w:val="24"/>
                <w:szCs w:val="24"/>
              </w:rPr>
              <w:t xml:space="preserve"> </w:t>
            </w:r>
            <w:r w:rsidR="007D4E5F">
              <w:rPr>
                <w:b/>
                <w:bCs/>
                <w:sz w:val="24"/>
                <w:szCs w:val="24"/>
              </w:rPr>
              <w:t>3</w:t>
            </w:r>
            <w:r w:rsidR="00673037" w:rsidRPr="18468E78">
              <w:rPr>
                <w:b/>
                <w:bCs/>
                <w:sz w:val="24"/>
                <w:szCs w:val="24"/>
              </w:rPr>
              <w:t>:00pm</w:t>
            </w:r>
          </w:p>
          <w:p w14:paraId="6B870BB2" w14:textId="35C54E33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DA7170">
              <w:rPr>
                <w:b/>
                <w:sz w:val="24"/>
              </w:rPr>
              <w:t xml:space="preserve"> Online</w:t>
            </w:r>
          </w:p>
        </w:tc>
        <w:tc>
          <w:tcPr>
            <w:tcW w:w="1559" w:type="dxa"/>
            <w:shd w:val="clear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clear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2D04078C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clear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clear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clear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clear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clear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2D04078C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2D04078C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0DB883CA" w14:textId="77777777" w:rsidR="005E4D92" w:rsidRDefault="005E4D92"/>
          <w:p w14:paraId="155DE60A" w14:textId="77777777" w:rsidR="005E4D92" w:rsidRDefault="005E4D92"/>
          <w:p w14:paraId="3D5BEBF7" w14:textId="77777777" w:rsidR="005E4D92" w:rsidRDefault="005E4D92"/>
          <w:p w14:paraId="4305EFB6" w14:textId="77777777" w:rsidR="005E4D92" w:rsidRDefault="005E4D92"/>
          <w:p w14:paraId="5BE16A29" w14:textId="29834FEE" w:rsidR="005E4D92" w:rsidRDefault="005E4D92" w:rsidP="493C5720"/>
        </w:tc>
        <w:tc>
          <w:tcPr>
            <w:tcW w:w="3508" w:type="dxa"/>
          </w:tcPr>
          <w:p w14:paraId="12A05DA0" w14:textId="52BC92E2" w:rsidR="00917ECF" w:rsidRDefault="00945599" w:rsidP="00352D14">
            <w:pPr>
              <w:pStyle w:val="Standard1"/>
            </w:pPr>
            <w:r>
              <w:t xml:space="preserve">Team Member 1: </w:t>
            </w:r>
            <w:r w:rsidR="00B86C4A">
              <w:t xml:space="preserve">Prabhnoor Singh </w:t>
            </w:r>
          </w:p>
          <w:p w14:paraId="5357655B" w14:textId="75BDAD98" w:rsidR="00917ECF" w:rsidRDefault="00945599" w:rsidP="00352D14">
            <w:pPr>
              <w:pStyle w:val="Standard1"/>
            </w:pPr>
            <w:r>
              <w:t xml:space="preserve">Team Member 2: </w:t>
            </w:r>
            <w:r w:rsidR="00B86C4A">
              <w:t xml:space="preserve">Kevin Lapointe </w:t>
            </w:r>
          </w:p>
          <w:p w14:paraId="0D49616E" w14:textId="101C58AF" w:rsidR="00917ECF" w:rsidRDefault="00945599" w:rsidP="00352D14">
            <w:pPr>
              <w:pStyle w:val="Standard1"/>
            </w:pPr>
            <w:r>
              <w:t xml:space="preserve">Team Member 3: </w:t>
            </w:r>
            <w:r w:rsidR="00917ECF">
              <w:t>Khoa Huynh</w:t>
            </w:r>
          </w:p>
          <w:p w14:paraId="09F214FD" w14:textId="271BF146" w:rsidR="005E4D92" w:rsidRDefault="00945599" w:rsidP="00352D14">
            <w:pPr>
              <w:pStyle w:val="Standard1"/>
            </w:pPr>
            <w:r w:rsidRPr="493C5720">
              <w:t xml:space="preserve">Team Member 4: </w:t>
            </w:r>
            <w:r w:rsidR="00B86C4A" w:rsidRPr="493C5720">
              <w:t xml:space="preserve">Maimaiti Waisiman </w:t>
            </w:r>
          </w:p>
          <w:p w14:paraId="5EC554CA" w14:textId="456EC0BD" w:rsidR="00DD4A41" w:rsidRDefault="00DD4A41" w:rsidP="00352D14">
            <w:pPr>
              <w:pStyle w:val="Standard1"/>
            </w:pPr>
            <w:r>
              <w:t>Team Member 5: Jonathan Weir</w:t>
            </w:r>
          </w:p>
          <w:p w14:paraId="6E02A0E0" w14:textId="32CAB4B3" w:rsidR="471E1F52" w:rsidRDefault="471E1F52" w:rsidP="493C5720">
            <w:pPr>
              <w:pStyle w:val="Standard1"/>
            </w:pPr>
            <w:r>
              <w:t>Team Member 6: Adam Syed</w:t>
            </w:r>
          </w:p>
          <w:p w14:paraId="0A4B4B6E" w14:textId="77777777" w:rsidR="005E4D92" w:rsidRDefault="005E4D92" w:rsidP="00352D14">
            <w:pPr>
              <w:pStyle w:val="Standard1"/>
            </w:pPr>
          </w:p>
          <w:p w14:paraId="20E40AE3" w14:textId="77777777" w:rsidR="005E4D92" w:rsidRDefault="005E4D92" w:rsidP="00352D14">
            <w:pPr>
              <w:pStyle w:val="Standard1"/>
            </w:pPr>
          </w:p>
          <w:p w14:paraId="0A90D674" w14:textId="6F2CF11E" w:rsidR="00352D14" w:rsidRDefault="00352D14" w:rsidP="00352D14">
            <w:pPr>
              <w:pStyle w:val="Standard1"/>
            </w:pPr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2D04078C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2D04078C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clear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2D04078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2D04078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 w:rsidRPr="493C5720"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6A1BE3F8" w:rsidR="00835795" w:rsidRDefault="00835795" w:rsidP="2D04078C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77777777" w:rsidR="00835795" w:rsidRDefault="00835795" w:rsidP="00D115B1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77777777" w:rsidR="00835795" w:rsidRDefault="00835795" w:rsidP="00D115B1">
            <w:pPr>
              <w:pStyle w:val="Standard1"/>
              <w:spacing w:before="120" w:after="120"/>
            </w:pPr>
          </w:p>
        </w:tc>
      </w:tr>
      <w:tr w:rsidR="00835795" w14:paraId="604FB238" w14:textId="77777777" w:rsidTr="2D04078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C1DD16" w14:textId="5C3C6032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4B4E3E" w14:textId="5F311B12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54B4E" w14:textId="2FBAF7CA" w:rsidR="00835795" w:rsidRDefault="72760DC3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26E4AE" w14:textId="63921A49" w:rsidR="00835795" w:rsidRDefault="74308C6B" w:rsidP="00F44F3A">
            <w:pPr>
              <w:pStyle w:val="Standard1"/>
              <w:spacing w:before="120" w:after="120"/>
            </w:pPr>
            <w:r>
              <w:t>2025-03-08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F9CA3" w14:textId="3544CA8F" w:rsidR="00835795" w:rsidRDefault="4BD45A96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8E040" w14:textId="680683AD" w:rsidR="00835795" w:rsidRDefault="7E7C5603" w:rsidP="00F44F3A">
            <w:pPr>
              <w:pStyle w:val="Standard1"/>
              <w:spacing w:before="120" w:after="120"/>
            </w:pPr>
            <w:r>
              <w:t>2025-03-08</w:t>
            </w:r>
          </w:p>
        </w:tc>
      </w:tr>
      <w:tr w:rsidR="00835795" w14:paraId="55E8F858" w14:textId="77777777" w:rsidTr="2D04078C">
        <w:trPr>
          <w:trHeight w:val="300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E64F" w14:textId="544948AB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447FA" w14:textId="79E866B0" w:rsidR="00835795" w:rsidRDefault="00835795" w:rsidP="493C5720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A3596" w14:textId="48C5D39C" w:rsidR="00835795" w:rsidRDefault="00917ECF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68753" w14:textId="461AB12B" w:rsidR="00835795" w:rsidRDefault="00917ECF" w:rsidP="00F44F3A">
            <w:pPr>
              <w:pStyle w:val="Standard1"/>
              <w:spacing w:before="120" w:after="120"/>
            </w:pPr>
            <w:r>
              <w:t>2025-0</w:t>
            </w:r>
            <w:r w:rsidR="10FAFB0B">
              <w:t>3</w:t>
            </w:r>
            <w:r>
              <w:t>-</w:t>
            </w:r>
            <w:r w:rsidR="41AAB73F">
              <w:t>08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227BD" w14:textId="2A845680" w:rsidR="00835795" w:rsidRDefault="00917ECF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B340F" w14:textId="50A415B5" w:rsidR="00835795" w:rsidRDefault="0029653E" w:rsidP="00F44F3A">
            <w:pPr>
              <w:pStyle w:val="Standard1"/>
              <w:spacing w:before="120" w:after="120"/>
            </w:pPr>
            <w:r>
              <w:t>2025-0</w:t>
            </w:r>
            <w:r w:rsidR="48D61C69">
              <w:t>3</w:t>
            </w:r>
            <w:r>
              <w:t>-</w:t>
            </w:r>
            <w:r w:rsidR="1D496A71">
              <w:t>09</w:t>
            </w:r>
          </w:p>
        </w:tc>
      </w:tr>
      <w:tr w:rsidR="00835795" w14:paraId="18479A3D" w14:textId="77777777" w:rsidTr="2D04078C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6106701E" w:rsidR="00835795" w:rsidRDefault="00E23DA3" w:rsidP="00136D2C">
            <w:pPr>
              <w:pStyle w:val="Standard1"/>
              <w:spacing w:before="120" w:after="120"/>
            </w:pPr>
            <w:r>
              <w:t>Minutes of Document Subm</w:t>
            </w:r>
            <w:r w:rsidR="0028613D">
              <w:t>ission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63B87661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3265C50B" w:rsidR="00835795" w:rsidRDefault="00945599" w:rsidP="00F44F3A">
            <w:pPr>
              <w:pStyle w:val="Standard1"/>
              <w:spacing w:before="120" w:after="120"/>
            </w:pPr>
            <w:r>
              <w:t>All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313DDCE5" w:rsidR="00835795" w:rsidRDefault="00945599" w:rsidP="00F44F3A">
            <w:pPr>
              <w:pStyle w:val="Standard1"/>
              <w:spacing w:before="120" w:after="120"/>
            </w:pPr>
            <w:r>
              <w:t>2025-</w:t>
            </w:r>
            <w:r w:rsidR="41FB19CC">
              <w:t>0</w:t>
            </w:r>
            <w:r w:rsidR="20E3DD50">
              <w:t>3</w:t>
            </w:r>
            <w:r>
              <w:t>-</w:t>
            </w:r>
            <w:r w:rsidR="750A4AA3">
              <w:t>0</w:t>
            </w:r>
            <w:r w:rsidR="3E9B3FFA">
              <w:t>8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2AF195A0" w:rsidR="00835795" w:rsidRDefault="00945599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17EDE0DA" w:rsidR="00835795" w:rsidRDefault="0029653E" w:rsidP="00F44F3A">
            <w:pPr>
              <w:pStyle w:val="Standard1"/>
              <w:spacing w:before="120" w:after="120"/>
            </w:pPr>
            <w:r>
              <w:t>2025-0</w:t>
            </w:r>
            <w:r w:rsidR="23C2AF34">
              <w:t>3</w:t>
            </w:r>
            <w:r>
              <w:t>-</w:t>
            </w:r>
            <w:r w:rsidR="1658F565">
              <w:t>08</w:t>
            </w:r>
          </w:p>
        </w:tc>
      </w:tr>
      <w:tr w:rsidR="00835795" w14:paraId="7C556102" w14:textId="77777777" w:rsidTr="2D04078C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27E48576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64599D">
              <w:t xml:space="preserve"> </w:t>
            </w:r>
            <w:r w:rsidR="003A2BC0">
              <w:t>2025-0</w:t>
            </w:r>
            <w:r w:rsidR="54C0CF3C">
              <w:t>3</w:t>
            </w:r>
            <w:r w:rsidR="003A2BC0">
              <w:t>-</w:t>
            </w:r>
            <w:r w:rsidR="00B34320">
              <w:t>26</w:t>
            </w:r>
          </w:p>
          <w:p w14:paraId="1D30F721" w14:textId="05A6C25F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D04193F">
              <w:t>3</w:t>
            </w:r>
            <w:r w:rsidR="003A2BC0">
              <w:t>:00pm</w:t>
            </w:r>
          </w:p>
          <w:p w14:paraId="7A857FC8" w14:textId="3B1F182B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3A2BC0">
              <w:t xml:space="preserve"> Online</w:t>
            </w:r>
          </w:p>
          <w:p w14:paraId="6E8410D7" w14:textId="27DDB6B9" w:rsidR="00835795" w:rsidRDefault="00835795" w:rsidP="0E215843">
            <w:pPr>
              <w:pStyle w:val="Standard1"/>
              <w:spacing w:before="120" w:after="120"/>
            </w:pPr>
            <w:r w:rsidRPr="2D04078C">
              <w:t xml:space="preserve">Agenda: </w:t>
            </w:r>
          </w:p>
          <w:p w14:paraId="5657DDA8" w14:textId="77777777" w:rsidR="0028613D" w:rsidRDefault="0028613D" w:rsidP="0E215843">
            <w:pPr>
              <w:pStyle w:val="Standard1"/>
              <w:spacing w:before="120" w:after="120"/>
            </w:pPr>
          </w:p>
          <w:p w14:paraId="2847E730" w14:textId="77777777" w:rsidR="00B34320" w:rsidRDefault="00B34320" w:rsidP="0E215843">
            <w:pPr>
              <w:pStyle w:val="Standard1"/>
              <w:spacing w:before="120" w:after="120"/>
            </w:pPr>
          </w:p>
          <w:p w14:paraId="769F9A64" w14:textId="77777777" w:rsidR="00B34320" w:rsidRDefault="00B34320" w:rsidP="0E215843">
            <w:pPr>
              <w:pStyle w:val="Standard1"/>
              <w:spacing w:before="120" w:after="120"/>
            </w:pPr>
          </w:p>
          <w:p w14:paraId="40448241" w14:textId="77777777" w:rsidR="00B34320" w:rsidRDefault="00B34320" w:rsidP="0E215843">
            <w:pPr>
              <w:pStyle w:val="Standard1"/>
              <w:spacing w:before="120" w:after="120"/>
            </w:pPr>
          </w:p>
          <w:p w14:paraId="53B22A20" w14:textId="77777777" w:rsidR="00B34320" w:rsidRDefault="00B34320" w:rsidP="0E215843">
            <w:pPr>
              <w:pStyle w:val="Standard1"/>
              <w:spacing w:before="120" w:after="120"/>
            </w:pPr>
          </w:p>
          <w:p w14:paraId="5B870B9A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D50AC1" w14:textId="76144A2D" w:rsidR="00835795" w:rsidRDefault="00835795" w:rsidP="00275E67">
            <w:pPr>
              <w:rPr>
                <w:lang w:val="en-GB"/>
              </w:rPr>
            </w:pPr>
            <w:r w:rsidRPr="493C5720">
              <w:rPr>
                <w:lang w:val="en-GB"/>
              </w:rPr>
              <w:t>Team member 1:</w:t>
            </w:r>
            <w:r w:rsidR="2659CFCE" w:rsidRPr="493C5720">
              <w:rPr>
                <w:lang w:val="en-GB"/>
              </w:rPr>
              <w:t xml:space="preserve"> </w:t>
            </w:r>
            <w:r w:rsidR="00B86C4A" w:rsidRPr="493C5720">
              <w:rPr>
                <w:lang w:val="en-GB"/>
              </w:rPr>
              <w:t>Prabhnoor Singh</w:t>
            </w:r>
          </w:p>
          <w:p w14:paraId="160A78F7" w14:textId="6C914ECF" w:rsidR="00835795" w:rsidRDefault="00835795" w:rsidP="00275E67">
            <w:pPr>
              <w:rPr>
                <w:lang w:val="en-GB"/>
              </w:rPr>
            </w:pPr>
            <w:r w:rsidRPr="493C5720">
              <w:rPr>
                <w:lang w:val="en-GB"/>
              </w:rPr>
              <w:t>Team member 2:</w:t>
            </w:r>
            <w:r w:rsidR="2659CFCE" w:rsidRPr="493C5720">
              <w:rPr>
                <w:lang w:val="en-GB"/>
              </w:rPr>
              <w:t xml:space="preserve"> </w:t>
            </w:r>
            <w:r w:rsidR="00B86C4A" w:rsidRPr="493C5720">
              <w:rPr>
                <w:lang w:val="en-GB"/>
              </w:rPr>
              <w:t>Kevin Lapointe</w:t>
            </w:r>
          </w:p>
          <w:p w14:paraId="2ACF4FF5" w14:textId="107A0F5F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r w:rsidR="00B86C4A">
              <w:rPr>
                <w:lang w:val="en-GB"/>
              </w:rPr>
              <w:t>Maimaiti Waisiman</w:t>
            </w:r>
          </w:p>
          <w:p w14:paraId="6E3B34A1" w14:textId="18EF115A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4:</w:t>
            </w:r>
            <w:r w:rsidR="00B86C4A">
              <w:rPr>
                <w:lang w:val="en-GB"/>
              </w:rPr>
              <w:t xml:space="preserve"> Khoa Huynh</w:t>
            </w:r>
          </w:p>
          <w:p w14:paraId="705F0164" w14:textId="44E4D9FE" w:rsidR="00835795" w:rsidRDefault="00835795" w:rsidP="00782380">
            <w:pPr>
              <w:rPr>
                <w:lang w:val="en-GB"/>
              </w:rPr>
            </w:pPr>
            <w:r w:rsidRPr="493C5720">
              <w:rPr>
                <w:lang w:val="en-GB"/>
              </w:rPr>
              <w:t xml:space="preserve">Team member 5: </w:t>
            </w:r>
            <w:r w:rsidR="00DD4A41" w:rsidRPr="493C5720">
              <w:rPr>
                <w:lang w:val="en-GB"/>
              </w:rPr>
              <w:t>Jonathan Weir</w:t>
            </w:r>
          </w:p>
          <w:p w14:paraId="1FCC5C88" w14:textId="7415D203" w:rsidR="7F7DB9FE" w:rsidRDefault="7F7DB9FE" w:rsidP="493C5720">
            <w:pPr>
              <w:rPr>
                <w:lang w:val="en-GB"/>
              </w:rPr>
            </w:pPr>
            <w:r w:rsidRPr="493C5720">
              <w:rPr>
                <w:lang w:val="en-GB"/>
              </w:rPr>
              <w:t>Team member 6: Adam Syed</w:t>
            </w:r>
          </w:p>
          <w:p w14:paraId="07C551BE" w14:textId="77777777" w:rsidR="00835795" w:rsidRPr="0016291E" w:rsidRDefault="00835795" w:rsidP="00782380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205E"/>
    <w:rsid w:val="00087F03"/>
    <w:rsid w:val="0009678A"/>
    <w:rsid w:val="000B66C5"/>
    <w:rsid w:val="000D0BFF"/>
    <w:rsid w:val="000D29B9"/>
    <w:rsid w:val="000E1E0D"/>
    <w:rsid w:val="000F5288"/>
    <w:rsid w:val="00120431"/>
    <w:rsid w:val="0012691A"/>
    <w:rsid w:val="00136D2C"/>
    <w:rsid w:val="0016291E"/>
    <w:rsid w:val="00187519"/>
    <w:rsid w:val="001B7575"/>
    <w:rsid w:val="001D01D2"/>
    <w:rsid w:val="001E72D9"/>
    <w:rsid w:val="00207F81"/>
    <w:rsid w:val="00211F23"/>
    <w:rsid w:val="00232FAA"/>
    <w:rsid w:val="00245DEB"/>
    <w:rsid w:val="00255652"/>
    <w:rsid w:val="00264505"/>
    <w:rsid w:val="00270A62"/>
    <w:rsid w:val="00275E67"/>
    <w:rsid w:val="00285969"/>
    <w:rsid w:val="0028613D"/>
    <w:rsid w:val="00293F91"/>
    <w:rsid w:val="00294FF1"/>
    <w:rsid w:val="0029653E"/>
    <w:rsid w:val="002B07CD"/>
    <w:rsid w:val="002B3F36"/>
    <w:rsid w:val="002D7216"/>
    <w:rsid w:val="002E4C88"/>
    <w:rsid w:val="002F2A5F"/>
    <w:rsid w:val="00317406"/>
    <w:rsid w:val="00352C13"/>
    <w:rsid w:val="00352D14"/>
    <w:rsid w:val="00386AD2"/>
    <w:rsid w:val="003A2BC0"/>
    <w:rsid w:val="003A6C83"/>
    <w:rsid w:val="003D0276"/>
    <w:rsid w:val="003D2877"/>
    <w:rsid w:val="004070FC"/>
    <w:rsid w:val="00445966"/>
    <w:rsid w:val="00476EF0"/>
    <w:rsid w:val="004A7C16"/>
    <w:rsid w:val="004C7374"/>
    <w:rsid w:val="004E2405"/>
    <w:rsid w:val="00534F83"/>
    <w:rsid w:val="00564447"/>
    <w:rsid w:val="005C44D4"/>
    <w:rsid w:val="005E4D92"/>
    <w:rsid w:val="005F3F0E"/>
    <w:rsid w:val="006415C4"/>
    <w:rsid w:val="00641B79"/>
    <w:rsid w:val="006434AF"/>
    <w:rsid w:val="0064599D"/>
    <w:rsid w:val="00657935"/>
    <w:rsid w:val="0066588B"/>
    <w:rsid w:val="00673037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4E5F"/>
    <w:rsid w:val="007D7312"/>
    <w:rsid w:val="007E19F9"/>
    <w:rsid w:val="008029B4"/>
    <w:rsid w:val="00803988"/>
    <w:rsid w:val="00815FE8"/>
    <w:rsid w:val="00835795"/>
    <w:rsid w:val="008A7CFF"/>
    <w:rsid w:val="008C34CB"/>
    <w:rsid w:val="008C3E03"/>
    <w:rsid w:val="00914913"/>
    <w:rsid w:val="00917ECF"/>
    <w:rsid w:val="00945599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4320"/>
    <w:rsid w:val="00B357FB"/>
    <w:rsid w:val="00B3C07A"/>
    <w:rsid w:val="00B526F9"/>
    <w:rsid w:val="00B849EF"/>
    <w:rsid w:val="00B86C4A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85682"/>
    <w:rsid w:val="00DA34BB"/>
    <w:rsid w:val="00DA41A9"/>
    <w:rsid w:val="00DA7170"/>
    <w:rsid w:val="00DB269A"/>
    <w:rsid w:val="00DC6A63"/>
    <w:rsid w:val="00DD4A41"/>
    <w:rsid w:val="00E23DA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  <w:rsid w:val="038C3EF2"/>
    <w:rsid w:val="03B64E7A"/>
    <w:rsid w:val="05D91DD4"/>
    <w:rsid w:val="07E11198"/>
    <w:rsid w:val="090568F2"/>
    <w:rsid w:val="0B9DD216"/>
    <w:rsid w:val="0BA91472"/>
    <w:rsid w:val="0D04193F"/>
    <w:rsid w:val="0DA80968"/>
    <w:rsid w:val="0E215843"/>
    <w:rsid w:val="0F86091E"/>
    <w:rsid w:val="108A3F68"/>
    <w:rsid w:val="10FAFB0B"/>
    <w:rsid w:val="11880F3A"/>
    <w:rsid w:val="11F733B5"/>
    <w:rsid w:val="12396BAF"/>
    <w:rsid w:val="124B7792"/>
    <w:rsid w:val="1293D156"/>
    <w:rsid w:val="12A384D5"/>
    <w:rsid w:val="1318652B"/>
    <w:rsid w:val="13812C56"/>
    <w:rsid w:val="13A537FB"/>
    <w:rsid w:val="14364FA1"/>
    <w:rsid w:val="14D50264"/>
    <w:rsid w:val="1658F565"/>
    <w:rsid w:val="1739F652"/>
    <w:rsid w:val="17C8AF22"/>
    <w:rsid w:val="18468E78"/>
    <w:rsid w:val="1A629241"/>
    <w:rsid w:val="1AEF7283"/>
    <w:rsid w:val="1B47C270"/>
    <w:rsid w:val="1BBC4CF0"/>
    <w:rsid w:val="1CB5714B"/>
    <w:rsid w:val="1CB7F311"/>
    <w:rsid w:val="1D496A71"/>
    <w:rsid w:val="1DE7B57F"/>
    <w:rsid w:val="1F85CE7D"/>
    <w:rsid w:val="203A5013"/>
    <w:rsid w:val="203E8648"/>
    <w:rsid w:val="206BCD0F"/>
    <w:rsid w:val="20E3DD50"/>
    <w:rsid w:val="210D7945"/>
    <w:rsid w:val="23C2AF34"/>
    <w:rsid w:val="24E9980E"/>
    <w:rsid w:val="24FA00C9"/>
    <w:rsid w:val="251AD529"/>
    <w:rsid w:val="255B3D35"/>
    <w:rsid w:val="25F255CB"/>
    <w:rsid w:val="26440FDA"/>
    <w:rsid w:val="2659CFCE"/>
    <w:rsid w:val="272D2613"/>
    <w:rsid w:val="2738A442"/>
    <w:rsid w:val="28C88513"/>
    <w:rsid w:val="2CF2C0D8"/>
    <w:rsid w:val="2D04078C"/>
    <w:rsid w:val="2D580AA2"/>
    <w:rsid w:val="2F02D28A"/>
    <w:rsid w:val="2F42EA95"/>
    <w:rsid w:val="2F7E7CB2"/>
    <w:rsid w:val="2F8618D2"/>
    <w:rsid w:val="33716D6F"/>
    <w:rsid w:val="350038D1"/>
    <w:rsid w:val="394B8BA3"/>
    <w:rsid w:val="39553B4A"/>
    <w:rsid w:val="3E9B3FFA"/>
    <w:rsid w:val="4135BBBD"/>
    <w:rsid w:val="41AAB73F"/>
    <w:rsid w:val="41FB19CC"/>
    <w:rsid w:val="437C5F0D"/>
    <w:rsid w:val="447F58C0"/>
    <w:rsid w:val="471E1F52"/>
    <w:rsid w:val="47709B38"/>
    <w:rsid w:val="48D61C69"/>
    <w:rsid w:val="48E86142"/>
    <w:rsid w:val="493C5720"/>
    <w:rsid w:val="4BD45A96"/>
    <w:rsid w:val="4C64CDAF"/>
    <w:rsid w:val="52E1C3B2"/>
    <w:rsid w:val="534ACD78"/>
    <w:rsid w:val="544FB0BE"/>
    <w:rsid w:val="54C0CF3C"/>
    <w:rsid w:val="5734F441"/>
    <w:rsid w:val="57F34D75"/>
    <w:rsid w:val="5942B424"/>
    <w:rsid w:val="594BAA5D"/>
    <w:rsid w:val="5A59541F"/>
    <w:rsid w:val="5ADF3EA3"/>
    <w:rsid w:val="5B35D7DD"/>
    <w:rsid w:val="5C86EA0E"/>
    <w:rsid w:val="5CEC0E33"/>
    <w:rsid w:val="5D693FE3"/>
    <w:rsid w:val="5DAF1659"/>
    <w:rsid w:val="5DB05325"/>
    <w:rsid w:val="5DD48780"/>
    <w:rsid w:val="5DFF16A8"/>
    <w:rsid w:val="5FAF6863"/>
    <w:rsid w:val="5FD13070"/>
    <w:rsid w:val="6123138E"/>
    <w:rsid w:val="61EF7609"/>
    <w:rsid w:val="66B96184"/>
    <w:rsid w:val="66EBD331"/>
    <w:rsid w:val="66F3DC68"/>
    <w:rsid w:val="6A346410"/>
    <w:rsid w:val="6C15E1E1"/>
    <w:rsid w:val="6DDFD3A2"/>
    <w:rsid w:val="6E8FA5AA"/>
    <w:rsid w:val="6F013F74"/>
    <w:rsid w:val="70A81F02"/>
    <w:rsid w:val="70D2B767"/>
    <w:rsid w:val="71A1803E"/>
    <w:rsid w:val="72760DC3"/>
    <w:rsid w:val="72B4DC1C"/>
    <w:rsid w:val="731AC12B"/>
    <w:rsid w:val="74308C6B"/>
    <w:rsid w:val="750A4AA3"/>
    <w:rsid w:val="754E069F"/>
    <w:rsid w:val="77172215"/>
    <w:rsid w:val="77ADD793"/>
    <w:rsid w:val="78375B9F"/>
    <w:rsid w:val="784BABEF"/>
    <w:rsid w:val="7AF309AE"/>
    <w:rsid w:val="7B3BB3E4"/>
    <w:rsid w:val="7C90DA5E"/>
    <w:rsid w:val="7E7C5603"/>
    <w:rsid w:val="7EC04AB6"/>
    <w:rsid w:val="7ECD205D"/>
    <w:rsid w:val="7F7DB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139</Words>
  <Characters>794</Characters>
  <Application>Microsoft Office Word</Application>
  <DocSecurity>0</DocSecurity>
  <Lines>6</Lines>
  <Paragraphs>1</Paragraphs>
  <ScaleCrop>false</ScaleCrop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5</cp:revision>
  <dcterms:created xsi:type="dcterms:W3CDTF">2023-01-11T18:13:00Z</dcterms:created>
  <dcterms:modified xsi:type="dcterms:W3CDTF">2025-03-27T17:58:00Z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