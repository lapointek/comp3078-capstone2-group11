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:rsidTr="2D04078C" w14:paraId="1406D189" w14:textId="77777777">
        <w:trPr>
          <w:trHeight w:val="336"/>
        </w:trPr>
        <w:tc>
          <w:tcPr>
            <w:tcW w:w="5495" w:type="dxa"/>
            <w:gridSpan w:val="3"/>
            <w:shd w:val="clear" w:color="auto" w:fill="auto"/>
            <w:tcMar/>
          </w:tcPr>
          <w:p w:rsidR="00835795" w:rsidRDefault="00835795" w14:paraId="4300AC85" w14:textId="77777777">
            <w:pPr>
              <w:pStyle w:val="Standard1"/>
            </w:pPr>
            <w:bookmarkStart w:name="MinuteAdditional" w:id="0"/>
            <w:bookmarkEnd w:id="0"/>
          </w:p>
        </w:tc>
        <w:tc>
          <w:tcPr>
            <w:tcW w:w="1559" w:type="dxa"/>
            <w:shd w:val="clear" w:color="auto" w:fill="auto"/>
            <w:tcMar/>
          </w:tcPr>
          <w:p w:rsidR="00835795" w:rsidRDefault="00835795" w14:paraId="0BE73253" w14:textId="77777777">
            <w:pPr>
              <w:pStyle w:val="Standard1"/>
            </w:pPr>
          </w:p>
        </w:tc>
        <w:tc>
          <w:tcPr>
            <w:tcW w:w="1276" w:type="dxa"/>
            <w:shd w:val="clear" w:color="auto" w:fill="auto"/>
            <w:tcMar/>
          </w:tcPr>
          <w:p w:rsidR="00835795" w:rsidRDefault="00835795" w14:paraId="3F8262FC" w14:textId="77777777">
            <w:pPr>
              <w:pStyle w:val="Standard1"/>
            </w:pPr>
          </w:p>
        </w:tc>
        <w:tc>
          <w:tcPr>
            <w:tcW w:w="850" w:type="dxa"/>
            <w:shd w:val="clear" w:color="auto" w:fill="auto"/>
            <w:tcMar/>
          </w:tcPr>
          <w:p w:rsidR="00835795" w:rsidRDefault="00835795" w14:paraId="081C264E" w14:textId="77777777">
            <w:pPr>
              <w:pStyle w:val="Standard1"/>
            </w:pPr>
          </w:p>
        </w:tc>
        <w:tc>
          <w:tcPr>
            <w:tcW w:w="1260" w:type="dxa"/>
            <w:shd w:val="clear" w:color="auto" w:fill="auto"/>
            <w:tcMar/>
          </w:tcPr>
          <w:p w:rsidR="00835795" w:rsidRDefault="00835795" w14:paraId="3AF64020" w14:textId="77777777">
            <w:pPr>
              <w:pStyle w:val="Standard1"/>
            </w:pPr>
          </w:p>
        </w:tc>
      </w:tr>
      <w:tr w:rsidR="00835795" w:rsidTr="2D04078C" w14:paraId="7702C97B" w14:textId="77777777">
        <w:trPr>
          <w:trHeight w:val="1447"/>
        </w:trPr>
        <w:tc>
          <w:tcPr>
            <w:tcW w:w="1987" w:type="dxa"/>
            <w:gridSpan w:val="2"/>
            <w:shd w:val="clear" w:color="auto" w:fill="auto"/>
            <w:tcMar/>
          </w:tcPr>
          <w:p w:rsidR="00835795" w:rsidP="004070FC" w:rsidRDefault="00835795" w14:paraId="64A13A4D" w14:textId="0E9E83FB">
            <w:pPr>
              <w:pStyle w:val="Standard1"/>
              <w:rPr>
                <w:b/>
                <w:sz w:val="40"/>
              </w:rPr>
            </w:pPr>
            <w:bookmarkStart w:name="AgendaTitle" w:colFirst="0" w:colLast="0" w:id="1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clear" w:color="auto" w:fill="auto"/>
            <w:tcMar/>
          </w:tcPr>
          <w:p w:rsidRPr="00A245F2" w:rsidR="00835795" w:rsidRDefault="00835795" w14:paraId="18468B65" w14:textId="7777777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name="Logistics" w:id="2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:rsidRPr="00A245F2" w:rsidR="00835795" w:rsidP="00A245F2" w:rsidRDefault="00835795" w14:paraId="655E58FD" w14:textId="7777777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:rsidRPr="00A245F2" w:rsidR="00835795" w:rsidP="493C5720" w:rsidRDefault="00835795" w14:paraId="6F88BDB2" w14:textId="32BF890E">
            <w:pPr>
              <w:pStyle w:val="Standard1"/>
              <w:spacing w:before="0" w:after="0"/>
              <w:rPr>
                <w:b w:val="1"/>
                <w:bCs w:val="1"/>
                <w:sz w:val="36"/>
                <w:szCs w:val="36"/>
              </w:rPr>
            </w:pPr>
            <w:r w:rsidRPr="18468E78" w:rsidR="00835795">
              <w:rPr>
                <w:b w:val="1"/>
                <w:bCs w:val="1"/>
                <w:sz w:val="36"/>
                <w:szCs w:val="36"/>
              </w:rPr>
              <w:t xml:space="preserve">Minutes of Meeting # </w:t>
            </w:r>
            <w:r w:rsidRPr="18468E78" w:rsidR="24FA00C9">
              <w:rPr>
                <w:b w:val="1"/>
                <w:bCs w:val="1"/>
                <w:sz w:val="36"/>
                <w:szCs w:val="36"/>
              </w:rPr>
              <w:t>3</w:t>
            </w:r>
          </w:p>
          <w:p w:rsidR="00835795" w:rsidRDefault="00835795" w14:paraId="6BE2430F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673037" w:rsidP="493C5720" w:rsidRDefault="00835795" w14:paraId="01339847" w14:textId="1115A5F2"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</w:rPr>
            </w:pPr>
            <w:r w:rsidRPr="18468E78" w:rsidR="00835795">
              <w:rPr>
                <w:b w:val="1"/>
                <w:bCs w:val="1"/>
                <w:sz w:val="24"/>
                <w:szCs w:val="24"/>
              </w:rPr>
              <w:t>Date:</w:t>
            </w:r>
            <w:r w:rsidRPr="18468E78" w:rsidR="00673037">
              <w:rPr>
                <w:b w:val="1"/>
                <w:bCs w:val="1"/>
                <w:sz w:val="24"/>
                <w:szCs w:val="24"/>
              </w:rPr>
              <w:t xml:space="preserve"> 2025-0</w:t>
            </w:r>
            <w:r w:rsidRPr="18468E78" w:rsidR="5FD13070">
              <w:rPr>
                <w:b w:val="1"/>
                <w:bCs w:val="1"/>
                <w:sz w:val="24"/>
                <w:szCs w:val="24"/>
              </w:rPr>
              <w:t>3</w:t>
            </w:r>
            <w:r w:rsidRPr="18468E78" w:rsidR="00673037">
              <w:rPr>
                <w:b w:val="1"/>
                <w:bCs w:val="1"/>
                <w:sz w:val="24"/>
                <w:szCs w:val="24"/>
              </w:rPr>
              <w:t>-</w:t>
            </w:r>
            <w:r w:rsidRPr="18468E78" w:rsidR="77ADD793">
              <w:rPr>
                <w:b w:val="1"/>
                <w:bCs w:val="1"/>
                <w:sz w:val="24"/>
                <w:szCs w:val="24"/>
              </w:rPr>
              <w:t>08</w:t>
            </w:r>
            <w:r w:rsidRPr="18468E78" w:rsidR="00835795">
              <w:rPr>
                <w:b w:val="1"/>
                <w:bCs w:val="1"/>
                <w:sz w:val="24"/>
                <w:szCs w:val="24"/>
              </w:rPr>
              <w:t xml:space="preserve">   </w:t>
            </w:r>
          </w:p>
          <w:p w:rsidR="00835795" w:rsidP="493C5720" w:rsidRDefault="00835795" w14:paraId="623377C8" w14:textId="1557FCCE"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</w:rPr>
            </w:pPr>
            <w:r w:rsidRPr="18468E78" w:rsidR="00835795">
              <w:rPr>
                <w:b w:val="1"/>
                <w:bCs w:val="1"/>
                <w:sz w:val="24"/>
                <w:szCs w:val="24"/>
              </w:rPr>
              <w:t>Time:</w:t>
            </w:r>
            <w:r w:rsidRPr="18468E78" w:rsidR="00DA717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18468E78" w:rsidR="05D91DD4">
              <w:rPr>
                <w:b w:val="1"/>
                <w:bCs w:val="1"/>
                <w:sz w:val="24"/>
                <w:szCs w:val="24"/>
              </w:rPr>
              <w:t>4</w:t>
            </w:r>
            <w:r w:rsidRPr="18468E78" w:rsidR="00673037">
              <w:rPr>
                <w:b w:val="1"/>
                <w:bCs w:val="1"/>
                <w:sz w:val="24"/>
                <w:szCs w:val="24"/>
              </w:rPr>
              <w:t>:00pm</w:t>
            </w:r>
          </w:p>
          <w:p w:rsidR="00835795" w:rsidP="004070FC" w:rsidRDefault="00835795" w14:paraId="6B870BB2" w14:textId="35C54E33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clear" w:color="auto" w:fill="auto"/>
            <w:tcMar/>
          </w:tcPr>
          <w:p w:rsidR="00835795" w:rsidRDefault="00835795" w14:paraId="36D895EA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  <w:tcMar/>
          </w:tcPr>
          <w:p w:rsidR="00835795" w:rsidRDefault="00835795" w14:paraId="2DFBFB5D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  <w:tcMar/>
          </w:tcPr>
          <w:p w:rsidR="00835795" w:rsidRDefault="00835795" w14:paraId="36E6F1F5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  <w:tcMar/>
          </w:tcPr>
          <w:p w:rsidR="00835795" w:rsidRDefault="00835795" w14:paraId="54DD0F4E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835795" w:rsidRDefault="00835795" w14:paraId="3FA1123B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835795" w:rsidP="00A245F2" w:rsidRDefault="00835795" w14:paraId="214534AE" w14:textId="7777777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:rsidTr="2D04078C" w14:paraId="0428EA29" w14:textId="77777777">
        <w:trPr>
          <w:trHeight w:val="137"/>
        </w:trPr>
        <w:tc>
          <w:tcPr>
            <w:tcW w:w="5495" w:type="dxa"/>
            <w:gridSpan w:val="3"/>
            <w:tcBorders>
              <w:bottom w:val="double" w:color="auto" w:sz="6" w:space="0"/>
            </w:tcBorders>
            <w:shd w:val="clear" w:color="auto" w:fill="auto"/>
            <w:tcMar/>
          </w:tcPr>
          <w:p w:rsidR="00835795" w:rsidRDefault="00835795" w14:paraId="40F85E75" w14:textId="77777777">
            <w:pPr>
              <w:pStyle w:val="Standard1"/>
            </w:pPr>
          </w:p>
        </w:tc>
        <w:tc>
          <w:tcPr>
            <w:tcW w:w="1559" w:type="dxa"/>
            <w:tcBorders>
              <w:bottom w:val="double" w:color="auto" w:sz="6" w:space="0"/>
            </w:tcBorders>
            <w:shd w:val="clear" w:color="auto" w:fill="auto"/>
            <w:tcMar/>
          </w:tcPr>
          <w:p w:rsidR="00835795" w:rsidRDefault="00835795" w14:paraId="134C8234" w14:textId="77777777">
            <w:pPr>
              <w:pStyle w:val="Standard1"/>
            </w:pPr>
          </w:p>
        </w:tc>
        <w:tc>
          <w:tcPr>
            <w:tcW w:w="1276" w:type="dxa"/>
            <w:tcBorders>
              <w:bottom w:val="double" w:color="auto" w:sz="6" w:space="0"/>
            </w:tcBorders>
            <w:shd w:val="clear" w:color="auto" w:fill="auto"/>
            <w:tcMar/>
          </w:tcPr>
          <w:p w:rsidR="00835795" w:rsidRDefault="00835795" w14:paraId="792BB43E" w14:textId="77777777">
            <w:pPr>
              <w:pStyle w:val="Standard1"/>
            </w:pPr>
          </w:p>
        </w:tc>
        <w:tc>
          <w:tcPr>
            <w:tcW w:w="850" w:type="dxa"/>
            <w:tcBorders>
              <w:bottom w:val="double" w:color="auto" w:sz="6" w:space="0"/>
            </w:tcBorders>
            <w:shd w:val="clear" w:color="auto" w:fill="auto"/>
            <w:tcMar/>
          </w:tcPr>
          <w:p w:rsidR="00835795" w:rsidRDefault="00835795" w14:paraId="1CAEA6F0" w14:textId="77777777">
            <w:pPr>
              <w:pStyle w:val="Standard1"/>
            </w:pPr>
          </w:p>
        </w:tc>
        <w:tc>
          <w:tcPr>
            <w:tcW w:w="1260" w:type="dxa"/>
            <w:tcBorders>
              <w:bottom w:val="double" w:color="auto" w:sz="6" w:space="0"/>
            </w:tcBorders>
            <w:shd w:val="clear" w:color="auto" w:fill="auto"/>
            <w:tcMar/>
          </w:tcPr>
          <w:p w:rsidR="00835795" w:rsidRDefault="00835795" w14:paraId="7346F4C4" w14:textId="77777777">
            <w:pPr>
              <w:pStyle w:val="Standard1"/>
            </w:pPr>
          </w:p>
        </w:tc>
      </w:tr>
      <w:tr w:rsidR="00835795" w:rsidTr="2D04078C" w14:paraId="161C6F2A" w14:textId="77777777">
        <w:trPr>
          <w:trHeight w:val="465"/>
        </w:trPr>
        <w:tc>
          <w:tcPr>
            <w:tcW w:w="5495" w:type="dxa"/>
            <w:gridSpan w:val="3"/>
            <w:tcMar/>
          </w:tcPr>
          <w:p w:rsidR="00835795" w:rsidRDefault="00835795" w14:paraId="30ABCA30" w14:textId="77777777">
            <w:pPr>
              <w:pStyle w:val="Standard1"/>
            </w:pPr>
          </w:p>
        </w:tc>
        <w:tc>
          <w:tcPr>
            <w:tcW w:w="1559" w:type="dxa"/>
            <w:tcMar/>
          </w:tcPr>
          <w:p w:rsidR="00835795" w:rsidRDefault="00835795" w14:paraId="49785C1E" w14:textId="77777777">
            <w:pPr>
              <w:pStyle w:val="Standard1"/>
            </w:pPr>
          </w:p>
        </w:tc>
        <w:tc>
          <w:tcPr>
            <w:tcW w:w="1276" w:type="dxa"/>
            <w:tcMar/>
          </w:tcPr>
          <w:p w:rsidR="00835795" w:rsidRDefault="00835795" w14:paraId="2972CC15" w14:textId="77777777">
            <w:pPr>
              <w:pStyle w:val="Standard1"/>
            </w:pPr>
          </w:p>
        </w:tc>
        <w:tc>
          <w:tcPr>
            <w:tcW w:w="850" w:type="dxa"/>
            <w:tcMar/>
          </w:tcPr>
          <w:p w:rsidR="00835795" w:rsidRDefault="00835795" w14:paraId="340C0BA9" w14:textId="77777777">
            <w:pPr>
              <w:pStyle w:val="Standard1"/>
            </w:pPr>
          </w:p>
        </w:tc>
        <w:tc>
          <w:tcPr>
            <w:tcW w:w="1260" w:type="dxa"/>
            <w:tcMar/>
          </w:tcPr>
          <w:p w:rsidR="00835795" w:rsidRDefault="00835795" w14:paraId="4D28178E" w14:textId="77777777">
            <w:pPr>
              <w:pStyle w:val="Standard1"/>
            </w:pPr>
          </w:p>
        </w:tc>
      </w:tr>
      <w:tr w:rsidR="00835795" w:rsidTr="2D04078C" w14:paraId="3F0B1A8C" w14:textId="77777777">
        <w:trPr>
          <w:trHeight w:val="981"/>
        </w:trPr>
        <w:tc>
          <w:tcPr>
            <w:tcW w:w="1987" w:type="dxa"/>
            <w:gridSpan w:val="2"/>
            <w:tcMar/>
          </w:tcPr>
          <w:p w:rsidR="00835795" w:rsidRDefault="00835795" w14:paraId="721826BE" w14:textId="77777777">
            <w:bookmarkStart w:name="Attendees" w:colFirst="0" w:colLast="2" w:id="3"/>
            <w:r>
              <w:t>Attendees:</w:t>
            </w:r>
          </w:p>
          <w:p w:rsidR="00352D14" w:rsidRDefault="00352D14" w14:paraId="63E110A9" w14:textId="77777777"/>
          <w:p w:rsidR="005E4D92" w:rsidRDefault="005E4D92" w14:paraId="0DB883CA" w14:textId="77777777"/>
          <w:p w:rsidR="005E4D92" w:rsidRDefault="005E4D92" w14:paraId="155DE60A" w14:textId="77777777"/>
          <w:p w:rsidR="005E4D92" w:rsidRDefault="005E4D92" w14:paraId="3D5BEBF7" w14:textId="77777777"/>
          <w:p w:rsidR="005E4D92" w:rsidRDefault="005E4D92" w14:paraId="4305EFB6" w14:textId="77777777"/>
          <w:p w:rsidR="005E4D92" w:rsidP="493C5720" w:rsidRDefault="005E4D92" w14:paraId="5BE16A29" w14:textId="29834FEE">
            <w:pPr>
              <w:pStyle w:val="Normal"/>
            </w:pPr>
          </w:p>
        </w:tc>
        <w:tc>
          <w:tcPr>
            <w:tcW w:w="3508" w:type="dxa"/>
            <w:tcMar/>
          </w:tcPr>
          <w:p w:rsidR="00917ECF" w:rsidP="00352D14" w:rsidRDefault="00945599" w14:paraId="12A05DA0" w14:textId="52BC92E2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:rsidR="00917ECF" w:rsidP="00352D14" w:rsidRDefault="00945599" w14:paraId="5357655B" w14:textId="75BDAD98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:rsidR="00917ECF" w:rsidP="00352D14" w:rsidRDefault="00945599" w14:paraId="0D49616E" w14:textId="101C58AF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:rsidR="005E4D92" w:rsidP="00352D14" w:rsidRDefault="00945599" w14:paraId="09F214FD" w14:textId="271BF146">
            <w:pPr>
              <w:pStyle w:val="Standard1"/>
            </w:pPr>
            <w:r w:rsidRPr="493C5720" w:rsidR="00945599">
              <w:rPr>
                <w:lang w:val="en-US"/>
              </w:rPr>
              <w:t xml:space="preserve">Team Member 4: </w:t>
            </w:r>
            <w:r w:rsidRPr="493C5720" w:rsidR="00B86C4A">
              <w:rPr>
                <w:lang w:val="en-US"/>
              </w:rPr>
              <w:t>Maimaiti</w:t>
            </w:r>
            <w:r w:rsidRPr="493C5720" w:rsidR="00B86C4A">
              <w:rPr>
                <w:lang w:val="en-US"/>
              </w:rPr>
              <w:t xml:space="preserve"> </w:t>
            </w:r>
            <w:r w:rsidRPr="493C5720" w:rsidR="00B86C4A">
              <w:rPr>
                <w:lang w:val="en-US"/>
              </w:rPr>
              <w:t>Waisiman</w:t>
            </w:r>
            <w:r w:rsidRPr="493C5720" w:rsidR="00B86C4A">
              <w:rPr>
                <w:lang w:val="en-US"/>
              </w:rPr>
              <w:t xml:space="preserve"> </w:t>
            </w:r>
          </w:p>
          <w:p w:rsidR="00DD4A41" w:rsidP="00352D14" w:rsidRDefault="00DD4A41" w14:paraId="5EC554CA" w14:textId="456EC0BD">
            <w:pPr>
              <w:pStyle w:val="Standard1"/>
            </w:pPr>
            <w:r w:rsidR="00DD4A41">
              <w:rPr/>
              <w:t>Team Member 5: Jonathan Weir</w:t>
            </w:r>
          </w:p>
          <w:p w:rsidR="471E1F52" w:rsidP="493C5720" w:rsidRDefault="471E1F52" w14:paraId="6E02A0E0" w14:textId="32CAB4B3">
            <w:pPr>
              <w:pStyle w:val="Standard1"/>
            </w:pPr>
            <w:r w:rsidR="471E1F52">
              <w:rPr/>
              <w:t>Team Member 6: Adam Syed</w:t>
            </w:r>
          </w:p>
          <w:p w:rsidR="005E4D92" w:rsidP="00352D14" w:rsidRDefault="005E4D92" w14:paraId="0A4B4B6E" w14:textId="77777777">
            <w:pPr>
              <w:pStyle w:val="Standard1"/>
            </w:pPr>
          </w:p>
          <w:p w:rsidR="005E4D92" w:rsidP="00352D14" w:rsidRDefault="005E4D92" w14:paraId="20E40AE3" w14:textId="77777777">
            <w:pPr>
              <w:pStyle w:val="Standard1"/>
            </w:pPr>
          </w:p>
          <w:p w:rsidR="00352D14" w:rsidP="00352D14" w:rsidRDefault="00DD4A41" w14:paraId="0A90D674" w14:textId="6F2CF11E">
            <w:pPr>
              <w:pStyle w:val="Standard1"/>
            </w:pPr>
          </w:p>
        </w:tc>
        <w:tc>
          <w:tcPr>
            <w:tcW w:w="1559" w:type="dxa"/>
            <w:tcMar/>
          </w:tcPr>
          <w:p w:rsidR="00835795" w:rsidRDefault="00835795" w14:paraId="717FCF58" w14:textId="77777777">
            <w:pPr>
              <w:pStyle w:val="Standard1"/>
            </w:pPr>
          </w:p>
        </w:tc>
        <w:tc>
          <w:tcPr>
            <w:tcW w:w="1276" w:type="dxa"/>
            <w:tcMar/>
          </w:tcPr>
          <w:p w:rsidR="00835795" w:rsidRDefault="00835795" w14:paraId="4F424D71" w14:textId="77777777">
            <w:pPr>
              <w:pStyle w:val="Standard1"/>
            </w:pPr>
          </w:p>
        </w:tc>
        <w:tc>
          <w:tcPr>
            <w:tcW w:w="850" w:type="dxa"/>
            <w:tcMar/>
          </w:tcPr>
          <w:p w:rsidR="00835795" w:rsidRDefault="00835795" w14:paraId="3DA1C63C" w14:textId="77777777">
            <w:pPr>
              <w:pStyle w:val="Standard1"/>
            </w:pPr>
          </w:p>
        </w:tc>
        <w:tc>
          <w:tcPr>
            <w:tcW w:w="1260" w:type="dxa"/>
            <w:tcMar/>
          </w:tcPr>
          <w:p w:rsidR="00835795" w:rsidRDefault="00835795" w14:paraId="023ED201" w14:textId="77777777">
            <w:pPr>
              <w:pStyle w:val="Standard1"/>
            </w:pPr>
          </w:p>
        </w:tc>
      </w:tr>
      <w:bookmarkEnd w:id="3"/>
      <w:tr w:rsidR="00835795" w:rsidTr="2D04078C" w14:paraId="28906B5F" w14:textId="77777777">
        <w:trPr>
          <w:trHeight w:val="68"/>
        </w:trPr>
        <w:tc>
          <w:tcPr>
            <w:tcW w:w="5495" w:type="dxa"/>
            <w:gridSpan w:val="3"/>
            <w:tcMar/>
          </w:tcPr>
          <w:p w:rsidR="00835795" w:rsidRDefault="00835795" w14:paraId="280650D1" w14:textId="77777777">
            <w:pPr>
              <w:pStyle w:val="Standard1"/>
            </w:pPr>
          </w:p>
        </w:tc>
        <w:tc>
          <w:tcPr>
            <w:tcW w:w="1559" w:type="dxa"/>
            <w:tcMar/>
          </w:tcPr>
          <w:p w:rsidR="00835795" w:rsidRDefault="00835795" w14:paraId="1557383F" w14:textId="77777777">
            <w:pPr>
              <w:pStyle w:val="Standard1"/>
            </w:pPr>
          </w:p>
        </w:tc>
        <w:tc>
          <w:tcPr>
            <w:tcW w:w="1276" w:type="dxa"/>
            <w:tcMar/>
          </w:tcPr>
          <w:p w:rsidR="00835795" w:rsidRDefault="00835795" w14:paraId="4E1585F4" w14:textId="77777777">
            <w:pPr>
              <w:pStyle w:val="Standard1"/>
            </w:pPr>
          </w:p>
        </w:tc>
        <w:tc>
          <w:tcPr>
            <w:tcW w:w="850" w:type="dxa"/>
            <w:tcMar/>
          </w:tcPr>
          <w:p w:rsidR="00835795" w:rsidRDefault="00835795" w14:paraId="2AC0BCE8" w14:textId="77777777">
            <w:pPr>
              <w:pStyle w:val="Standard1"/>
            </w:pPr>
          </w:p>
        </w:tc>
        <w:tc>
          <w:tcPr>
            <w:tcW w:w="1260" w:type="dxa"/>
            <w:tcMar/>
          </w:tcPr>
          <w:p w:rsidR="00835795" w:rsidRDefault="00835795" w14:paraId="3F1BCCE6" w14:textId="77777777">
            <w:pPr>
              <w:pStyle w:val="Standard1"/>
            </w:pPr>
          </w:p>
        </w:tc>
      </w:tr>
      <w:tr w:rsidR="00835795" w:rsidTr="2D04078C" w14:paraId="51188303" w14:textId="77777777">
        <w:trPr>
          <w:trHeight w:val="711"/>
        </w:trPr>
        <w:tc>
          <w:tcPr>
            <w:tcW w:w="5495" w:type="dxa"/>
            <w:gridSpan w:val="3"/>
            <w:tcBorders>
              <w:top w:val="single" w:color="auto" w:sz="6" w:space="0"/>
              <w:bottom w:val="dotted" w:color="auto" w:sz="4" w:space="0"/>
            </w:tcBorders>
            <w:shd w:val="clear" w:color="auto" w:fill="auto"/>
            <w:tcMar/>
          </w:tcPr>
          <w:p w:rsidR="00835795" w:rsidRDefault="00835795" w14:paraId="4773F0DB" w14:textId="77777777">
            <w:pPr>
              <w:pStyle w:val="Standard1"/>
              <w:rPr>
                <w:b/>
                <w:sz w:val="36"/>
              </w:rPr>
            </w:pPr>
            <w:bookmarkStart w:name="Topics" w:id="4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color="auto" w:sz="6" w:space="0"/>
              <w:bottom w:val="dotted" w:color="auto" w:sz="4" w:space="0"/>
            </w:tcBorders>
            <w:shd w:val="clear" w:color="auto" w:fill="auto"/>
            <w:tcMar/>
          </w:tcPr>
          <w:p w:rsidR="00835795" w:rsidRDefault="00835795" w14:paraId="45EBD720" w14:textId="7777777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dotted" w:color="auto" w:sz="4" w:space="0"/>
            </w:tcBorders>
            <w:shd w:val="clear" w:color="auto" w:fill="auto"/>
            <w:tcMar/>
          </w:tcPr>
          <w:p w:rsidR="00835795" w:rsidRDefault="00835795" w14:paraId="03A8D11A" w14:textId="7777777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color="auto" w:sz="6" w:space="0"/>
              <w:bottom w:val="dotted" w:color="auto" w:sz="4" w:space="0"/>
            </w:tcBorders>
            <w:shd w:val="clear" w:color="auto" w:fill="auto"/>
            <w:tcMar/>
          </w:tcPr>
          <w:p w:rsidR="00835795" w:rsidRDefault="00835795" w14:paraId="7E6A8A30" w14:textId="7777777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color="auto" w:sz="6" w:space="0"/>
              <w:bottom w:val="dotted" w:color="auto" w:sz="4" w:space="0"/>
            </w:tcBorders>
            <w:shd w:val="clear" w:color="auto" w:fill="auto"/>
            <w:tcMar/>
          </w:tcPr>
          <w:p w:rsidR="00835795" w:rsidRDefault="00835795" w14:paraId="58445909" w14:textId="77777777">
            <w:pPr>
              <w:pStyle w:val="Standard1"/>
              <w:rPr>
                <w:b/>
                <w:sz w:val="36"/>
              </w:rPr>
            </w:pPr>
          </w:p>
        </w:tc>
      </w:tr>
      <w:tr w:rsidR="00835795" w:rsidTr="2D04078C" w14:paraId="5E5EF3C8" w14:textId="77777777">
        <w:trPr>
          <w:trHeight w:val="615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1E72D9" w:rsidRDefault="00835795" w14:paraId="3466F4A4" w14:textId="77777777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1E72D9" w:rsidRDefault="00835795" w14:paraId="6CC3F64A" w14:textId="77777777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1E72D9" w:rsidRDefault="00835795" w14:paraId="34CC765C" w14:textId="77777777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1E72D9" w:rsidRDefault="00835795" w14:paraId="22E57C78" w14:textId="77777777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1E72D9" w:rsidRDefault="00835795" w14:paraId="58E4C14A" w14:textId="77777777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:rsidR="00835795" w:rsidP="001E72D9" w:rsidRDefault="00835795" w14:paraId="5AD8087A" w14:textId="77777777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1E72D9" w:rsidP="001E72D9" w:rsidRDefault="00835795" w14:paraId="2406ABD0" w14:textId="77777777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:rsidR="001E72D9" w:rsidP="001E72D9" w:rsidRDefault="001E72D9" w14:paraId="4D05B895" w14:textId="17F74514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:rsidRPr="00285969" w:rsidR="00835795" w:rsidP="001E72D9" w:rsidRDefault="00835795" w14:paraId="2CCA0CEF" w14:textId="2EFA2261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:rsidTr="2D04078C" w14:paraId="1CFFADF9" w14:textId="77777777">
        <w:trPr>
          <w:trHeight w:val="615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7BBB1A04" w14:textId="77777777">
            <w:pPr>
              <w:pStyle w:val="Standard1"/>
              <w:spacing w:before="120" w:after="120"/>
            </w:pPr>
            <w:r w:rsidRPr="493C5720" w:rsidR="00835795">
              <w:rPr>
                <w:lang w:val="en-US"/>
              </w:rPr>
              <w:t xml:space="preserve">Review of </w:t>
            </w:r>
            <w:r w:rsidRPr="493C5720" w:rsidR="00835795">
              <w:rPr>
                <w:lang w:val="en-US"/>
              </w:rPr>
              <w:t>previous</w:t>
            </w:r>
            <w:r w:rsidRPr="493C5720" w:rsidR="00835795">
              <w:rPr>
                <w:lang w:val="en-US"/>
              </w:rPr>
              <w:t xml:space="preserve"> meeting</w:t>
            </w:r>
          </w:p>
        </w:tc>
        <w:tc>
          <w:tcPr>
            <w:tcW w:w="382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2D04078C" w:rsidRDefault="0064599D" w14:paraId="53E20DE7" w14:textId="3D35602A">
            <w:pPr>
              <w:pStyle w:val="Standard1"/>
              <w:spacing w:before="120" w:after="120"/>
              <w:rPr>
                <w:lang w:val="en-US"/>
              </w:rPr>
            </w:pPr>
            <w:r w:rsidRPr="2D04078C" w:rsidR="090568F2">
              <w:rPr>
                <w:lang w:val="en-US"/>
              </w:rPr>
              <w:t xml:space="preserve">All team members </w:t>
            </w:r>
            <w:r w:rsidRPr="2D04078C" w:rsidR="77172215">
              <w:rPr>
                <w:lang w:val="en-US"/>
              </w:rPr>
              <w:t xml:space="preserve">are up to date on what </w:t>
            </w:r>
            <w:r w:rsidRPr="2D04078C" w:rsidR="77172215">
              <w:rPr>
                <w:lang w:val="en-US"/>
              </w:rPr>
              <w:t>coding</w:t>
            </w:r>
            <w:r w:rsidRPr="2D04078C" w:rsidR="5A59541F">
              <w:rPr>
                <w:lang w:val="en-US"/>
              </w:rPr>
              <w:t xml:space="preserve"> </w:t>
            </w:r>
            <w:r w:rsidRPr="2D04078C" w:rsidR="255B3D35">
              <w:rPr>
                <w:lang w:val="en-US"/>
              </w:rPr>
              <w:t xml:space="preserve">is </w:t>
            </w:r>
            <w:r w:rsidRPr="2D04078C" w:rsidR="1318652B">
              <w:rPr>
                <w:lang w:val="en-US"/>
              </w:rPr>
              <w:t>required</w:t>
            </w:r>
            <w:r w:rsidRPr="2D04078C" w:rsidR="1318652B">
              <w:rPr>
                <w:lang w:val="en-US"/>
              </w:rPr>
              <w:t xml:space="preserve"> to finish the </w:t>
            </w:r>
            <w:r w:rsidRPr="2D04078C" w:rsidR="48E86142">
              <w:rPr>
                <w:lang w:val="en-US"/>
              </w:rPr>
              <w:t>application and what resources to use</w:t>
            </w:r>
            <w:r w:rsidRPr="2D04078C" w:rsidR="731AC12B">
              <w:rPr>
                <w:lang w:val="en-US"/>
              </w:rPr>
              <w:t>.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D115B1" w:rsidRDefault="00835795" w14:paraId="223C39E6" w14:textId="77777777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D115B1" w:rsidRDefault="00835795" w14:paraId="7B86045E" w14:textId="77777777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D115B1" w:rsidRDefault="00835795" w14:paraId="5F6285DA" w14:textId="77777777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D115B1" w:rsidRDefault="00835795" w14:paraId="61B5F833" w14:textId="77777777">
            <w:pPr>
              <w:pStyle w:val="Standard1"/>
              <w:spacing w:before="120" w:after="120"/>
            </w:pPr>
          </w:p>
        </w:tc>
      </w:tr>
      <w:tr w:rsidR="00835795" w:rsidTr="2D04078C" w14:paraId="604FB238" w14:textId="77777777">
        <w:trPr>
          <w:trHeight w:val="615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17C1DD16" w14:textId="77777777">
            <w:pPr>
              <w:pStyle w:val="Standard1"/>
              <w:spacing w:before="120" w:after="120"/>
            </w:pPr>
            <w:r w:rsidRPr="493C5720" w:rsidR="00835795">
              <w:rPr>
                <w:lang w:val="en-US"/>
              </w:rPr>
              <w:t xml:space="preserve">Tasks Assigned as per </w:t>
            </w:r>
            <w:r w:rsidRPr="493C5720" w:rsidR="00835795">
              <w:rPr>
                <w:lang w:val="en-US"/>
              </w:rPr>
              <w:t>previous</w:t>
            </w:r>
            <w:r w:rsidRPr="493C5720" w:rsidR="00835795">
              <w:rPr>
                <w:lang w:val="en-US"/>
              </w:rPr>
              <w:t xml:space="preserve"> meeting </w:t>
            </w:r>
          </w:p>
        </w:tc>
        <w:tc>
          <w:tcPr>
            <w:tcW w:w="382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D85682" w14:paraId="034B4E3E" w14:textId="7DEDE7D9">
            <w:pPr>
              <w:pStyle w:val="Standard1"/>
              <w:spacing w:before="120" w:after="120"/>
            </w:pPr>
            <w:r w:rsidR="1AEF7283">
              <w:rPr/>
              <w:t>Discussed the continuation of coding the Employee Management Application.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7B054B4E" w14:textId="2FBAF7CA">
            <w:pPr>
              <w:pStyle w:val="Standard1"/>
              <w:spacing w:before="120" w:after="120"/>
            </w:pPr>
            <w:r w:rsidR="72760DC3">
              <w:rPr/>
              <w:t>All team members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1526E4AE" w14:textId="63921A49">
            <w:pPr>
              <w:pStyle w:val="Standard1"/>
              <w:spacing w:before="120" w:after="120"/>
            </w:pPr>
            <w:r w:rsidR="74308C6B">
              <w:rPr/>
              <w:t>2025-03-08</w:t>
            </w:r>
          </w:p>
        </w:tc>
        <w:tc>
          <w:tcPr>
            <w:tcW w:w="8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101F9CA3" w14:textId="3544CA8F">
            <w:pPr>
              <w:pStyle w:val="Standard1"/>
              <w:spacing w:before="120" w:after="120"/>
            </w:pPr>
            <w:r w:rsidR="4BD45A96">
              <w:rPr/>
              <w:t>100%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27C8E040" w14:textId="680683AD">
            <w:pPr>
              <w:pStyle w:val="Standard1"/>
              <w:spacing w:before="120" w:after="120"/>
            </w:pPr>
            <w:r w:rsidR="7E7C5603">
              <w:rPr/>
              <w:t>2025-03-08</w:t>
            </w:r>
          </w:p>
        </w:tc>
      </w:tr>
      <w:tr w:rsidR="00835795" w:rsidTr="2D04078C" w14:paraId="55E8F858" w14:textId="77777777">
        <w:trPr>
          <w:trHeight w:val="300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17ECF" w14:paraId="6C74E64F" w14:textId="106E258A">
            <w:pPr>
              <w:pStyle w:val="Standard1"/>
              <w:spacing w:before="120" w:after="120"/>
            </w:pPr>
            <w:r w:rsidR="5942B424">
              <w:rPr/>
              <w:t>Sprint 7 Project Status Report</w:t>
            </w:r>
            <w:r w:rsidR="5DD48780">
              <w:rPr/>
              <w:t xml:space="preserve"> 2</w:t>
            </w:r>
            <w:r w:rsidR="5942B424">
              <w:rPr/>
              <w:t xml:space="preserve"> Template</w:t>
            </w:r>
          </w:p>
        </w:tc>
        <w:tc>
          <w:tcPr>
            <w:tcW w:w="382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493C5720" w:rsidRDefault="0064599D" w14:paraId="5BB447FA" w14:textId="7F650FDA">
            <w:pPr>
              <w:pStyle w:val="Standard1"/>
              <w:spacing w:before="120" w:after="120"/>
              <w:rPr>
                <w:lang w:val="en-US"/>
              </w:rPr>
            </w:pPr>
            <w:r w:rsidRPr="2D04078C" w:rsidR="210D7945">
              <w:rPr>
                <w:lang w:val="en-US"/>
              </w:rPr>
              <w:t>Assign team members to finish the Project Status Report</w:t>
            </w:r>
            <w:r w:rsidRPr="2D04078C" w:rsidR="6E8FA5AA">
              <w:rPr>
                <w:lang w:val="en-US"/>
              </w:rPr>
              <w:t xml:space="preserve"> 2 Template document.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17ECF" w14:paraId="2E3A3596" w14:textId="48C5D39C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17ECF" w14:paraId="0A268753" w14:textId="461AB12B">
            <w:pPr>
              <w:pStyle w:val="Standard1"/>
              <w:spacing w:before="120" w:after="120"/>
            </w:pPr>
            <w:r w:rsidR="00917ECF">
              <w:rPr/>
              <w:t>2025-0</w:t>
            </w:r>
            <w:r w:rsidR="10FAFB0B">
              <w:rPr/>
              <w:t>3</w:t>
            </w:r>
            <w:r w:rsidR="00917ECF">
              <w:rPr/>
              <w:t>-</w:t>
            </w:r>
            <w:r w:rsidR="41AAB73F">
              <w:rPr/>
              <w:t>08</w:t>
            </w:r>
          </w:p>
        </w:tc>
        <w:tc>
          <w:tcPr>
            <w:tcW w:w="8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17ECF" w14:paraId="032227BD" w14:textId="2A845680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29653E" w14:paraId="505B340F" w14:textId="50A415B5">
            <w:pPr>
              <w:pStyle w:val="Standard1"/>
              <w:spacing w:before="120" w:after="120"/>
            </w:pPr>
            <w:r w:rsidR="0029653E">
              <w:rPr/>
              <w:t>2025-0</w:t>
            </w:r>
            <w:r w:rsidR="48D61C69">
              <w:rPr/>
              <w:t>3</w:t>
            </w:r>
            <w:r w:rsidR="0029653E">
              <w:rPr/>
              <w:t>-</w:t>
            </w:r>
            <w:r w:rsidR="1D496A71">
              <w:rPr/>
              <w:t>09</w:t>
            </w:r>
          </w:p>
        </w:tc>
      </w:tr>
      <w:tr w:rsidR="00835795" w:rsidTr="2D04078C" w14:paraId="18479A3D" w14:textId="77777777">
        <w:trPr>
          <w:trHeight w:val="615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136D2C" w:rsidRDefault="00E23DA3" w14:paraId="3A220A97" w14:textId="587B8FDA">
            <w:pPr>
              <w:pStyle w:val="Standard1"/>
              <w:spacing w:before="120" w:after="120"/>
            </w:pPr>
            <w:r>
              <w:t>Minutes of Document Submission</w:t>
            </w:r>
          </w:p>
        </w:tc>
        <w:tc>
          <w:tcPr>
            <w:tcW w:w="382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45599" w14:paraId="46FD1E91" w14:textId="7DA459C0">
            <w:pPr>
              <w:pStyle w:val="Standard1"/>
              <w:spacing w:before="120" w:after="120"/>
            </w:pPr>
            <w:r w:rsidRPr="2D04078C" w:rsidR="00945599">
              <w:rPr>
                <w:lang w:val="en-US"/>
              </w:rPr>
              <w:t>Filled out</w:t>
            </w:r>
            <w:r w:rsidRPr="2D04078C" w:rsidR="002D7216">
              <w:rPr>
                <w:lang w:val="en-US"/>
              </w:rPr>
              <w:t xml:space="preserve"> the</w:t>
            </w:r>
            <w:r w:rsidRPr="2D04078C" w:rsidR="00945599">
              <w:rPr>
                <w:lang w:val="en-US"/>
              </w:rPr>
              <w:t xml:space="preserve"> minutes of meeting</w:t>
            </w:r>
            <w:r w:rsidRPr="2D04078C" w:rsidR="00352C13">
              <w:rPr>
                <w:lang w:val="en-US"/>
              </w:rPr>
              <w:t xml:space="preserve"> document</w:t>
            </w:r>
            <w:r w:rsidRPr="2D04078C" w:rsidR="00945599">
              <w:rPr>
                <w:lang w:val="en-US"/>
              </w:rPr>
              <w:t xml:space="preserve"> with</w:t>
            </w:r>
            <w:r w:rsidRPr="2D04078C" w:rsidR="002D7216">
              <w:rPr>
                <w:lang w:val="en-US"/>
              </w:rPr>
              <w:t xml:space="preserve"> information and</w:t>
            </w:r>
            <w:r w:rsidRPr="2D04078C" w:rsidR="00945599">
              <w:rPr>
                <w:lang w:val="en-US"/>
              </w:rPr>
              <w:t xml:space="preserve"> items </w:t>
            </w:r>
            <w:r w:rsidRPr="2D04078C" w:rsidR="00945599">
              <w:rPr>
                <w:lang w:val="en-US"/>
              </w:rPr>
              <w:t>required</w:t>
            </w:r>
            <w:r w:rsidRPr="2D04078C" w:rsidR="00945599">
              <w:rPr>
                <w:lang w:val="en-US"/>
              </w:rPr>
              <w:t xml:space="preserve"> for sprint </w:t>
            </w:r>
            <w:r w:rsidRPr="2D04078C" w:rsidR="14D50264">
              <w:rPr>
                <w:lang w:val="en-US"/>
              </w:rPr>
              <w:t>7</w:t>
            </w:r>
            <w:r w:rsidRPr="2D04078C" w:rsidR="0008205E">
              <w:rPr>
                <w:lang w:val="en-US"/>
              </w:rPr>
              <w:t>.</w:t>
            </w: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45599" w14:paraId="778A871A" w14:textId="3265C50B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45599" w14:paraId="186DD5E7" w14:textId="313DDCE5">
            <w:pPr>
              <w:pStyle w:val="Standard1"/>
              <w:spacing w:before="120" w:after="120"/>
            </w:pPr>
            <w:r w:rsidR="00945599">
              <w:rPr/>
              <w:t>2025-</w:t>
            </w:r>
            <w:r w:rsidR="41FB19CC">
              <w:rPr/>
              <w:t>0</w:t>
            </w:r>
            <w:r w:rsidR="20E3DD50">
              <w:rPr/>
              <w:t>3</w:t>
            </w:r>
            <w:r w:rsidR="00945599">
              <w:rPr/>
              <w:t>-</w:t>
            </w:r>
            <w:r w:rsidR="750A4AA3">
              <w:rPr/>
              <w:t>0</w:t>
            </w:r>
            <w:r w:rsidR="3E9B3FFA">
              <w:rPr/>
              <w:t>8</w:t>
            </w:r>
          </w:p>
        </w:tc>
        <w:tc>
          <w:tcPr>
            <w:tcW w:w="8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945599" w14:paraId="48B3B04C" w14:textId="2AF195A0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29653E" w14:paraId="307F21FC" w14:textId="17EDE0DA">
            <w:pPr>
              <w:pStyle w:val="Standard1"/>
              <w:spacing w:before="120" w:after="120"/>
            </w:pPr>
            <w:r w:rsidR="0029653E">
              <w:rPr/>
              <w:t>2025-0</w:t>
            </w:r>
            <w:r w:rsidR="23C2AF34">
              <w:rPr/>
              <w:t>3</w:t>
            </w:r>
            <w:r w:rsidR="0029653E">
              <w:rPr/>
              <w:t>-</w:t>
            </w:r>
            <w:r w:rsidR="1658F565">
              <w:rPr/>
              <w:t>08</w:t>
            </w:r>
          </w:p>
        </w:tc>
      </w:tr>
      <w:tr w:rsidR="00835795" w:rsidTr="2D04078C" w14:paraId="7C556102" w14:textId="77777777">
        <w:trPr>
          <w:trHeight w:val="1992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0DF4D9E6" w14:textId="77777777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055807D4" w14:textId="6DEB69A0">
            <w:pPr>
              <w:pStyle w:val="Standard1"/>
              <w:spacing w:before="120" w:after="120"/>
            </w:pPr>
            <w:r w:rsidR="00835795">
              <w:rPr/>
              <w:t>Date:</w:t>
            </w:r>
            <w:r w:rsidR="0064599D">
              <w:rPr/>
              <w:t xml:space="preserve"> </w:t>
            </w:r>
            <w:r w:rsidR="003A2BC0">
              <w:rPr/>
              <w:t>2025-0</w:t>
            </w:r>
            <w:r w:rsidR="54C0CF3C">
              <w:rPr/>
              <w:t>3</w:t>
            </w:r>
            <w:r w:rsidR="003A2BC0">
              <w:rPr/>
              <w:t>-</w:t>
            </w:r>
            <w:r w:rsidR="0B9DD216">
              <w:rPr/>
              <w:t>15</w:t>
            </w:r>
          </w:p>
          <w:p w:rsidR="00835795" w:rsidP="00F44F3A" w:rsidRDefault="00835795" w14:paraId="1D30F721" w14:textId="05A6C25F">
            <w:pPr>
              <w:pStyle w:val="Standard1"/>
              <w:spacing w:before="120" w:after="120"/>
            </w:pPr>
            <w:r w:rsidR="00835795">
              <w:rPr/>
              <w:t xml:space="preserve">Time: </w:t>
            </w:r>
            <w:r w:rsidR="0D04193F">
              <w:rPr/>
              <w:t>3</w:t>
            </w:r>
            <w:r w:rsidR="003A2BC0">
              <w:rPr/>
              <w:t>:00pm</w:t>
            </w:r>
          </w:p>
          <w:p w:rsidR="00835795" w:rsidP="00F44F3A" w:rsidRDefault="00835795" w14:paraId="7A857FC8" w14:textId="3B1F182B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:rsidR="00835795" w:rsidP="0E215843" w:rsidRDefault="00835795" w14:paraId="6E8410D7" w14:textId="209B8B1C">
            <w:pPr>
              <w:pStyle w:val="Standard1"/>
              <w:spacing w:before="120" w:after="120"/>
              <w:rPr>
                <w:lang w:val="en-US"/>
              </w:rPr>
            </w:pPr>
            <w:r w:rsidRPr="2D04078C" w:rsidR="00835795">
              <w:rPr>
                <w:lang w:val="en-US"/>
              </w:rPr>
              <w:t xml:space="preserve">Agenda: </w:t>
            </w:r>
            <w:r w:rsidRPr="2D04078C" w:rsidR="13A537FB">
              <w:rPr>
                <w:lang w:val="en-US"/>
              </w:rPr>
              <w:t xml:space="preserve">Discuss what is still </w:t>
            </w:r>
            <w:r w:rsidRPr="2D04078C" w:rsidR="13A537FB">
              <w:rPr>
                <w:lang w:val="en-US"/>
              </w:rPr>
              <w:t>required</w:t>
            </w:r>
            <w:r w:rsidRPr="2D04078C" w:rsidR="13A537FB">
              <w:rPr>
                <w:lang w:val="en-US"/>
              </w:rPr>
              <w:t xml:space="preserve"> to finish the Employee Management Application.</w:t>
            </w:r>
          </w:p>
          <w:p w:rsidR="00835795" w:rsidP="00275E67" w:rsidRDefault="00835795" w14:paraId="5B870B9A" w14:textId="7777777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:rsidR="00835795" w:rsidP="00275E67" w:rsidRDefault="00835795" w14:paraId="66D50AC1" w14:textId="76144A2D">
            <w:pPr>
              <w:rPr>
                <w:lang w:val="en-GB"/>
              </w:rPr>
            </w:pPr>
            <w:r w:rsidRPr="493C5720" w:rsidR="00835795">
              <w:rPr>
                <w:lang w:val="en-GB"/>
              </w:rPr>
              <w:t xml:space="preserve">Team member </w:t>
            </w:r>
            <w:r w:rsidRPr="493C5720" w:rsidR="00835795">
              <w:rPr>
                <w:lang w:val="en-GB"/>
              </w:rPr>
              <w:t>1:</w:t>
            </w:r>
            <w:r w:rsidRPr="493C5720" w:rsidR="2659CFCE">
              <w:rPr>
                <w:lang w:val="en-GB"/>
              </w:rPr>
              <w:t xml:space="preserve"> </w:t>
            </w:r>
            <w:r w:rsidRPr="493C5720" w:rsidR="00B86C4A">
              <w:rPr>
                <w:lang w:val="en-GB"/>
              </w:rPr>
              <w:t>Prabhnoor</w:t>
            </w:r>
            <w:r w:rsidRPr="493C5720" w:rsidR="00B86C4A">
              <w:rPr>
                <w:lang w:val="en-GB"/>
              </w:rPr>
              <w:t xml:space="preserve"> Singh</w:t>
            </w:r>
          </w:p>
          <w:p w:rsidR="00835795" w:rsidP="00275E67" w:rsidRDefault="00835795" w14:paraId="160A78F7" w14:textId="6C914ECF">
            <w:pPr>
              <w:rPr>
                <w:lang w:val="en-GB"/>
              </w:rPr>
            </w:pPr>
            <w:r w:rsidRPr="493C5720" w:rsidR="00835795">
              <w:rPr>
                <w:lang w:val="en-GB"/>
              </w:rPr>
              <w:t xml:space="preserve">Team member </w:t>
            </w:r>
            <w:r w:rsidRPr="493C5720" w:rsidR="00835795">
              <w:rPr>
                <w:lang w:val="en-GB"/>
              </w:rPr>
              <w:t>2:</w:t>
            </w:r>
            <w:r w:rsidRPr="493C5720" w:rsidR="2659CFCE">
              <w:rPr>
                <w:lang w:val="en-GB"/>
              </w:rPr>
              <w:t xml:space="preserve"> </w:t>
            </w:r>
            <w:r w:rsidRPr="493C5720" w:rsidR="00B86C4A">
              <w:rPr>
                <w:lang w:val="en-GB"/>
              </w:rPr>
              <w:t>Kevin</w:t>
            </w:r>
            <w:r w:rsidRPr="493C5720" w:rsidR="00B86C4A">
              <w:rPr>
                <w:lang w:val="en-GB"/>
              </w:rPr>
              <w:t xml:space="preserve"> Lapointe</w:t>
            </w:r>
          </w:p>
          <w:p w:rsidR="00835795" w:rsidP="00275E67" w:rsidRDefault="00835795" w14:paraId="2ACF4FF5" w14:textId="107A0F5F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B86C4A">
              <w:rPr>
                <w:lang w:val="en-GB"/>
              </w:rPr>
              <w:t>Maimaiti Waisiman</w:t>
            </w:r>
          </w:p>
          <w:p w:rsidR="00835795" w:rsidP="00275E67" w:rsidRDefault="00835795" w14:paraId="6E3B34A1" w14:textId="18EF115A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:rsidR="00835795" w:rsidP="00782380" w:rsidRDefault="00835795" w14:paraId="705F0164" w14:textId="44E4D9FE">
            <w:pPr>
              <w:rPr>
                <w:lang w:val="en-GB"/>
              </w:rPr>
            </w:pPr>
            <w:r w:rsidRPr="493C5720" w:rsidR="00835795">
              <w:rPr>
                <w:lang w:val="en-GB"/>
              </w:rPr>
              <w:t xml:space="preserve">Team member 5: </w:t>
            </w:r>
            <w:r w:rsidRPr="493C5720" w:rsidR="00DD4A41">
              <w:rPr>
                <w:lang w:val="en-GB"/>
              </w:rPr>
              <w:t>Jonathan Weir</w:t>
            </w:r>
          </w:p>
          <w:p w:rsidR="7F7DB9FE" w:rsidP="493C5720" w:rsidRDefault="7F7DB9FE" w14:paraId="1FCC5C88" w14:textId="7415D203">
            <w:pPr>
              <w:rPr>
                <w:lang w:val="en-GB"/>
              </w:rPr>
            </w:pPr>
            <w:r w:rsidRPr="493C5720" w:rsidR="7F7DB9FE">
              <w:rPr>
                <w:lang w:val="en-GB"/>
              </w:rPr>
              <w:t>Team member 6: Adam Syed</w:t>
            </w:r>
          </w:p>
          <w:p w:rsidRPr="0016291E" w:rsidR="00835795" w:rsidP="00782380" w:rsidRDefault="00835795" w14:paraId="07C551BE" w14:textId="77777777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37DD959B" w14:textId="77777777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4AC11BE5" w14:textId="77777777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6D58100F" w14:textId="77777777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35795" w:rsidP="00F44F3A" w:rsidRDefault="00835795" w14:paraId="666CF08E" w14:textId="77777777">
            <w:pPr>
              <w:pStyle w:val="Standard1"/>
              <w:spacing w:before="120" w:after="120"/>
            </w:pPr>
          </w:p>
        </w:tc>
      </w:tr>
    </w:tbl>
    <w:p w:rsidR="007C0B2F" w:rsidP="0016291E" w:rsidRDefault="007C0B2F" w14:paraId="7277795E" w14:textId="77777777">
      <w:pPr>
        <w:rPr>
          <w:lang w:val="en-GB"/>
        </w:rPr>
      </w:pPr>
    </w:p>
    <w:sectPr w:rsidR="007C0B2F" w:rsidSect="00835795">
      <w:pgSz w:w="12240" w:h="15840" w:orient="portrait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B66C5"/>
    <w:rsid w:val="000D0BFF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9653E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D0276"/>
    <w:rsid w:val="003D2877"/>
    <w:rsid w:val="004070FC"/>
    <w:rsid w:val="00445966"/>
    <w:rsid w:val="00476EF0"/>
    <w:rsid w:val="004A7C16"/>
    <w:rsid w:val="004C7374"/>
    <w:rsid w:val="004E2405"/>
    <w:rsid w:val="00534F83"/>
    <w:rsid w:val="00564447"/>
    <w:rsid w:val="005C44D4"/>
    <w:rsid w:val="005E4D92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988"/>
    <w:rsid w:val="00815FE8"/>
    <w:rsid w:val="00835795"/>
    <w:rsid w:val="008A7CFF"/>
    <w:rsid w:val="008C34CB"/>
    <w:rsid w:val="008C3E03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3C07A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7170"/>
    <w:rsid w:val="00DB269A"/>
    <w:rsid w:val="00DC6A63"/>
    <w:rsid w:val="00DD4A41"/>
    <w:rsid w:val="00E23DA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  <w:rsid w:val="038C3EF2"/>
    <w:rsid w:val="03B64E7A"/>
    <w:rsid w:val="05D91DD4"/>
    <w:rsid w:val="07E11198"/>
    <w:rsid w:val="090568F2"/>
    <w:rsid w:val="0B9DD216"/>
    <w:rsid w:val="0BA91472"/>
    <w:rsid w:val="0D04193F"/>
    <w:rsid w:val="0DA80968"/>
    <w:rsid w:val="0E215843"/>
    <w:rsid w:val="0F86091E"/>
    <w:rsid w:val="108A3F68"/>
    <w:rsid w:val="10FAFB0B"/>
    <w:rsid w:val="11880F3A"/>
    <w:rsid w:val="11F733B5"/>
    <w:rsid w:val="12396BAF"/>
    <w:rsid w:val="124B7792"/>
    <w:rsid w:val="1293D156"/>
    <w:rsid w:val="12A384D5"/>
    <w:rsid w:val="1318652B"/>
    <w:rsid w:val="13812C56"/>
    <w:rsid w:val="13A537FB"/>
    <w:rsid w:val="14364FA1"/>
    <w:rsid w:val="14D50264"/>
    <w:rsid w:val="1658F565"/>
    <w:rsid w:val="1739F652"/>
    <w:rsid w:val="17C8AF22"/>
    <w:rsid w:val="18468E78"/>
    <w:rsid w:val="1A629241"/>
    <w:rsid w:val="1AEF7283"/>
    <w:rsid w:val="1B47C270"/>
    <w:rsid w:val="1BBC4CF0"/>
    <w:rsid w:val="1CB5714B"/>
    <w:rsid w:val="1CB7F311"/>
    <w:rsid w:val="1D496A71"/>
    <w:rsid w:val="1DE7B57F"/>
    <w:rsid w:val="1F85CE7D"/>
    <w:rsid w:val="203A5013"/>
    <w:rsid w:val="203E8648"/>
    <w:rsid w:val="206BCD0F"/>
    <w:rsid w:val="20E3DD50"/>
    <w:rsid w:val="210D7945"/>
    <w:rsid w:val="23C2AF34"/>
    <w:rsid w:val="24E9980E"/>
    <w:rsid w:val="24FA00C9"/>
    <w:rsid w:val="251AD529"/>
    <w:rsid w:val="255B3D35"/>
    <w:rsid w:val="25F255CB"/>
    <w:rsid w:val="26440FDA"/>
    <w:rsid w:val="2659CFCE"/>
    <w:rsid w:val="272D2613"/>
    <w:rsid w:val="2738A442"/>
    <w:rsid w:val="28C88513"/>
    <w:rsid w:val="2CF2C0D8"/>
    <w:rsid w:val="2D04078C"/>
    <w:rsid w:val="2D580AA2"/>
    <w:rsid w:val="2F02D28A"/>
    <w:rsid w:val="2F42EA95"/>
    <w:rsid w:val="2F7E7CB2"/>
    <w:rsid w:val="2F8618D2"/>
    <w:rsid w:val="33716D6F"/>
    <w:rsid w:val="350038D1"/>
    <w:rsid w:val="394B8BA3"/>
    <w:rsid w:val="39553B4A"/>
    <w:rsid w:val="3E9B3FFA"/>
    <w:rsid w:val="4135BBBD"/>
    <w:rsid w:val="41AAB73F"/>
    <w:rsid w:val="41FB19CC"/>
    <w:rsid w:val="437C5F0D"/>
    <w:rsid w:val="447F58C0"/>
    <w:rsid w:val="471E1F52"/>
    <w:rsid w:val="47709B38"/>
    <w:rsid w:val="48D61C69"/>
    <w:rsid w:val="48E86142"/>
    <w:rsid w:val="493C5720"/>
    <w:rsid w:val="4BD45A96"/>
    <w:rsid w:val="4C64CDAF"/>
    <w:rsid w:val="52E1C3B2"/>
    <w:rsid w:val="534ACD78"/>
    <w:rsid w:val="544FB0BE"/>
    <w:rsid w:val="54C0CF3C"/>
    <w:rsid w:val="5734F441"/>
    <w:rsid w:val="57F34D75"/>
    <w:rsid w:val="5942B424"/>
    <w:rsid w:val="594BAA5D"/>
    <w:rsid w:val="5A59541F"/>
    <w:rsid w:val="5ADF3EA3"/>
    <w:rsid w:val="5B35D7DD"/>
    <w:rsid w:val="5C86EA0E"/>
    <w:rsid w:val="5CEC0E33"/>
    <w:rsid w:val="5D693FE3"/>
    <w:rsid w:val="5DAF1659"/>
    <w:rsid w:val="5DB05325"/>
    <w:rsid w:val="5DD48780"/>
    <w:rsid w:val="5DFF16A8"/>
    <w:rsid w:val="5FAF6863"/>
    <w:rsid w:val="5FD13070"/>
    <w:rsid w:val="6123138E"/>
    <w:rsid w:val="61EF7609"/>
    <w:rsid w:val="66B96184"/>
    <w:rsid w:val="66EBD331"/>
    <w:rsid w:val="66F3DC68"/>
    <w:rsid w:val="6A346410"/>
    <w:rsid w:val="6C15E1E1"/>
    <w:rsid w:val="6DDFD3A2"/>
    <w:rsid w:val="6E8FA5AA"/>
    <w:rsid w:val="6F013F74"/>
    <w:rsid w:val="70A81F02"/>
    <w:rsid w:val="70D2B767"/>
    <w:rsid w:val="71A1803E"/>
    <w:rsid w:val="72760DC3"/>
    <w:rsid w:val="72B4DC1C"/>
    <w:rsid w:val="731AC12B"/>
    <w:rsid w:val="74308C6B"/>
    <w:rsid w:val="750A4AA3"/>
    <w:rsid w:val="754E069F"/>
    <w:rsid w:val="77172215"/>
    <w:rsid w:val="77ADD793"/>
    <w:rsid w:val="78375B9F"/>
    <w:rsid w:val="784BABEF"/>
    <w:rsid w:val="7AF309AE"/>
    <w:rsid w:val="7B3BB3E4"/>
    <w:rsid w:val="7C90DA5E"/>
    <w:rsid w:val="7E7C5603"/>
    <w:rsid w:val="7EC04AB6"/>
    <w:rsid w:val="7ECD205D"/>
    <w:rsid w:val="7F7DB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Agenda wizard.Wiz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Capstone 2 Meeting</dc:title>
  <dc:creator/>
  <lastModifiedBy>Kevin Lapointe</lastModifiedBy>
  <revision>5</revision>
  <dcterms:created xsi:type="dcterms:W3CDTF">2023-01-11T18:13:00.0000000Z</dcterms:created>
  <dcterms:modified xsi:type="dcterms:W3CDTF">2025-03-08T19:05:29.2570256Z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