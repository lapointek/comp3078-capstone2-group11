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835795" w14:paraId="1406D189" w14:textId="77777777" w:rsidTr="001E72D9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4300AC85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0BE73253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3F8262FC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081C264E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3AF64020" w14:textId="77777777" w:rsidR="00835795" w:rsidRDefault="00835795">
            <w:pPr>
              <w:pStyle w:val="Standard1"/>
            </w:pPr>
          </w:p>
        </w:tc>
      </w:tr>
      <w:tr w:rsidR="00835795" w14:paraId="7702C97B" w14:textId="77777777" w:rsidTr="001E72D9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64A13A4D" w14:textId="77777777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____</w:t>
            </w:r>
          </w:p>
        </w:tc>
        <w:tc>
          <w:tcPr>
            <w:tcW w:w="3508" w:type="dxa"/>
            <w:shd w:val="pct10" w:color="auto" w:fill="auto"/>
          </w:tcPr>
          <w:p w14:paraId="18468B65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655E58FD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F88BDB2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 ____</w:t>
            </w:r>
          </w:p>
          <w:p w14:paraId="6BE2430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23377C8" w14:textId="77777777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                                                Time:</w:t>
            </w:r>
          </w:p>
          <w:p w14:paraId="6B870BB2" w14:textId="77777777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</w:p>
        </w:tc>
        <w:tc>
          <w:tcPr>
            <w:tcW w:w="1559" w:type="dxa"/>
            <w:shd w:val="pct10" w:color="auto" w:fill="auto"/>
          </w:tcPr>
          <w:p w14:paraId="36D895E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2DFBFB5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36E6F1F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54DD0F4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FA1123B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14534AE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428EA29" w14:textId="77777777" w:rsidTr="001E72D9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40F85E75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134C8234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792BB43E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CAEA6F0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7346F4C4" w14:textId="77777777" w:rsidR="00835795" w:rsidRDefault="00835795">
            <w:pPr>
              <w:pStyle w:val="Standard1"/>
            </w:pPr>
          </w:p>
        </w:tc>
      </w:tr>
      <w:tr w:rsidR="00835795" w14:paraId="161C6F2A" w14:textId="77777777" w:rsidTr="001E72D9">
        <w:trPr>
          <w:trHeight w:val="465"/>
        </w:trPr>
        <w:tc>
          <w:tcPr>
            <w:tcW w:w="5495" w:type="dxa"/>
            <w:gridSpan w:val="3"/>
          </w:tcPr>
          <w:p w14:paraId="30ABCA30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49785C1E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2972CC15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40C0BA9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4D28178E" w14:textId="77777777" w:rsidR="00835795" w:rsidRDefault="00835795">
            <w:pPr>
              <w:pStyle w:val="Standard1"/>
            </w:pPr>
          </w:p>
        </w:tc>
      </w:tr>
      <w:tr w:rsidR="00835795" w14:paraId="3F0B1A8C" w14:textId="77777777" w:rsidTr="001E72D9">
        <w:trPr>
          <w:trHeight w:val="981"/>
        </w:trPr>
        <w:tc>
          <w:tcPr>
            <w:tcW w:w="1987" w:type="dxa"/>
            <w:gridSpan w:val="2"/>
          </w:tcPr>
          <w:p w14:paraId="721826BE" w14:textId="77777777" w:rsidR="00835795" w:rsidRDefault="00835795">
            <w:bookmarkStart w:id="3" w:name="Attendees" w:colFirst="0" w:colLast="2"/>
            <w:r>
              <w:t>Attendees:</w:t>
            </w:r>
          </w:p>
          <w:p w14:paraId="63E110A9" w14:textId="77777777" w:rsidR="00352D14" w:rsidRDefault="00352D14"/>
          <w:p w14:paraId="2A38752A" w14:textId="77777777" w:rsidR="00352D14" w:rsidRDefault="00352D14"/>
          <w:p w14:paraId="66469520" w14:textId="77777777" w:rsidR="00352D14" w:rsidRDefault="00352D14"/>
          <w:p w14:paraId="5BE16A29" w14:textId="6AF2B2A5" w:rsidR="00352D14" w:rsidRDefault="00352D14">
            <w:r>
              <w:t xml:space="preserve">Non-attendees: </w:t>
            </w:r>
          </w:p>
        </w:tc>
        <w:tc>
          <w:tcPr>
            <w:tcW w:w="3508" w:type="dxa"/>
          </w:tcPr>
          <w:p w14:paraId="532BCCD4" w14:textId="77777777" w:rsidR="00352D14" w:rsidRDefault="00352D14" w:rsidP="00275E67">
            <w:pPr>
              <w:pStyle w:val="Standard1"/>
            </w:pPr>
            <w:r>
              <w:t>&lt;Full names of team member/s who attended this meeting&gt;</w:t>
            </w:r>
          </w:p>
          <w:p w14:paraId="54AE147B" w14:textId="77777777" w:rsidR="00352D14" w:rsidRDefault="00352D14" w:rsidP="00275E67">
            <w:pPr>
              <w:pStyle w:val="Standard1"/>
            </w:pPr>
          </w:p>
          <w:p w14:paraId="0A90D674" w14:textId="4E22BA92" w:rsidR="00352D14" w:rsidRDefault="00352D14" w:rsidP="00352D14">
            <w:pPr>
              <w:pStyle w:val="Standard1"/>
            </w:pPr>
            <w:r>
              <w:t xml:space="preserve">&lt;Full names of team member/s who </w:t>
            </w:r>
            <w:r>
              <w:t xml:space="preserve">did NOT </w:t>
            </w:r>
            <w:r>
              <w:t>attend</w:t>
            </w:r>
            <w:r>
              <w:t xml:space="preserve"> </w:t>
            </w:r>
            <w:r>
              <w:t>this meeting&gt;</w:t>
            </w:r>
          </w:p>
        </w:tc>
        <w:tc>
          <w:tcPr>
            <w:tcW w:w="1559" w:type="dxa"/>
          </w:tcPr>
          <w:p w14:paraId="717FCF58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F424D71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DA1C63C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023ED201" w14:textId="77777777" w:rsidR="00835795" w:rsidRDefault="00835795">
            <w:pPr>
              <w:pStyle w:val="Standard1"/>
            </w:pPr>
          </w:p>
        </w:tc>
      </w:tr>
      <w:bookmarkEnd w:id="3"/>
      <w:tr w:rsidR="00835795" w14:paraId="28906B5F" w14:textId="77777777" w:rsidTr="001E72D9">
        <w:trPr>
          <w:trHeight w:val="68"/>
        </w:trPr>
        <w:tc>
          <w:tcPr>
            <w:tcW w:w="5495" w:type="dxa"/>
            <w:gridSpan w:val="3"/>
          </w:tcPr>
          <w:p w14:paraId="280650D1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1557383F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E1585F4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2AC0BCE8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3F1BCCE6" w14:textId="77777777" w:rsidR="00835795" w:rsidRDefault="00835795">
            <w:pPr>
              <w:pStyle w:val="Standard1"/>
            </w:pPr>
          </w:p>
        </w:tc>
      </w:tr>
      <w:tr w:rsidR="00835795" w14:paraId="51188303" w14:textId="77777777" w:rsidTr="001E72D9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73F0DB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5EBD72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A8D11A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E6A8A3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8445909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5E5EF3C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66F4A4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3F64A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C765C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57C78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4C14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AD8087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ABD0" w14:textId="77777777" w:rsidR="001E72D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4D05B895" w14:textId="17F74514" w:rsidR="001E72D9" w:rsidRDefault="001E72D9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2CCA0CEF" w14:textId="2EFA2261" w:rsidR="00835795" w:rsidRPr="0028596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35795" w14:paraId="1CFFADF9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BB1A04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E20DE7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3C39E6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86045E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6285DA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5F833" w14:textId="77777777" w:rsidR="00835795" w:rsidRDefault="00835795" w:rsidP="00D115B1">
            <w:pPr>
              <w:pStyle w:val="Standard1"/>
              <w:spacing w:before="120" w:after="120"/>
            </w:pPr>
          </w:p>
        </w:tc>
      </w:tr>
      <w:tr w:rsidR="00835795" w14:paraId="604FB23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C1DD16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B4E3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054B4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26E4A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1F9CA3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C8E040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55E8F85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4E64F" w14:textId="77777777" w:rsidR="00835795" w:rsidRDefault="00835795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447FA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3A3596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68753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227BD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B340F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0B1184D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C3117" w14:textId="77777777" w:rsidR="00835795" w:rsidRDefault="00835795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44397D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5E4D19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C08601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E1D0F8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1A96A2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18479A3D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20A97" w14:textId="77777777" w:rsidR="00835795" w:rsidRDefault="00835795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FD1E91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A871A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6DD5E7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3B04C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F21FC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7C556102" w14:textId="77777777" w:rsidTr="001E72D9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4D9E6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807D4" w14:textId="77777777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</w:p>
          <w:p w14:paraId="1D30F721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</w:p>
          <w:p w14:paraId="7A857FC8" w14:textId="77777777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</w:p>
          <w:p w14:paraId="6E8410D7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Agenda: </w:t>
            </w:r>
          </w:p>
          <w:p w14:paraId="5B870B9A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6D50AC1" w14:textId="77777777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1: _________________</w:t>
            </w:r>
          </w:p>
          <w:p w14:paraId="160A78F7" w14:textId="77777777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2: _________________</w:t>
            </w:r>
          </w:p>
          <w:p w14:paraId="2ACF4FF5" w14:textId="77777777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3: _________________</w:t>
            </w:r>
          </w:p>
          <w:p w14:paraId="6E3B34A1" w14:textId="77777777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4: _________________</w:t>
            </w:r>
          </w:p>
          <w:p w14:paraId="705F0164" w14:textId="77777777" w:rsidR="00835795" w:rsidRDefault="00835795" w:rsidP="00782380">
            <w:pPr>
              <w:rPr>
                <w:lang w:val="en-GB"/>
              </w:rPr>
            </w:pPr>
            <w:r>
              <w:rPr>
                <w:lang w:val="en-GB"/>
              </w:rPr>
              <w:t>Team member 5: _________________</w:t>
            </w:r>
          </w:p>
          <w:p w14:paraId="07C551BE" w14:textId="77777777" w:rsidR="00835795" w:rsidRPr="0016291E" w:rsidRDefault="00835795" w:rsidP="0078238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DD959B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11BE5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8100F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CF08E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7277795E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2125">
    <w:abstractNumId w:val="1"/>
  </w:num>
  <w:num w:numId="2" w16cid:durableId="1466896195">
    <w:abstractNumId w:val="2"/>
  </w:num>
  <w:num w:numId="3" w16cid:durableId="28778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1E72D9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52D14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64447"/>
    <w:rsid w:val="005C44D4"/>
    <w:rsid w:val="005F3F0E"/>
    <w:rsid w:val="006415C4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15FE8"/>
    <w:rsid w:val="00835795"/>
    <w:rsid w:val="008A7CFF"/>
    <w:rsid w:val="008C34CB"/>
    <w:rsid w:val="00914913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CD13BB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2E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/>
  <cp:lastModifiedBy/>
  <cp:revision>1</cp:revision>
  <dcterms:created xsi:type="dcterms:W3CDTF">2023-01-11T18:13:00Z</dcterms:created>
  <dcterms:modified xsi:type="dcterms:W3CDTF">2023-01-11T18:19:00Z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