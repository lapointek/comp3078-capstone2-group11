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61F57F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E23DA3">
              <w:rPr>
                <w:b/>
                <w:sz w:val="36"/>
                <w:szCs w:val="36"/>
              </w:rPr>
              <w:t>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5086BCBA" w:rsidR="00673037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673037">
              <w:rPr>
                <w:b/>
                <w:sz w:val="24"/>
              </w:rPr>
              <w:t xml:space="preserve"> 2025-01-25</w:t>
            </w:r>
            <w:r>
              <w:rPr>
                <w:b/>
                <w:sz w:val="24"/>
              </w:rPr>
              <w:t xml:space="preserve">   </w:t>
            </w:r>
          </w:p>
          <w:p w14:paraId="623377C8" w14:textId="7E6B9B5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DA7170">
              <w:rPr>
                <w:b/>
                <w:sz w:val="24"/>
              </w:rPr>
              <w:t xml:space="preserve"> </w:t>
            </w:r>
            <w:r w:rsidR="00673037">
              <w:rPr>
                <w:b/>
                <w:sz w:val="24"/>
              </w:rPr>
              <w:t>2:00pm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5BE16A29" w14:textId="161F2654" w:rsidR="00352D14" w:rsidRDefault="00352D14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318B2C0E" w14:textId="21A4E476" w:rsidR="00917ECF" w:rsidRDefault="00945599" w:rsidP="00352D14">
            <w:pPr>
              <w:pStyle w:val="Standard1"/>
            </w:pPr>
            <w:r>
              <w:t xml:space="preserve">Team Member 4: </w:t>
            </w:r>
            <w:r w:rsidR="00B86C4A">
              <w:t xml:space="preserve">Maimaiti Waisiman </w:t>
            </w:r>
          </w:p>
          <w:p w14:paraId="0A90D674" w14:textId="4325F4C5" w:rsidR="00352D14" w:rsidRDefault="00352D14" w:rsidP="00352D14">
            <w:pPr>
              <w:pStyle w:val="Standard1"/>
            </w:pP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1B194921" w:rsidR="00835795" w:rsidRDefault="0064599D" w:rsidP="00D115B1">
            <w:pPr>
              <w:pStyle w:val="Standard1"/>
              <w:spacing w:before="120" w:after="120"/>
            </w:pPr>
            <w:r>
              <w:t>First Meeting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1534DF9A" w:rsidR="00835795" w:rsidRDefault="00D85682" w:rsidP="00F44F3A">
            <w:pPr>
              <w:pStyle w:val="Standard1"/>
              <w:spacing w:before="120" w:after="120"/>
            </w:pPr>
            <w:r>
              <w:t xml:space="preserve">First Meeting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1A9FF1D" w:rsidR="00835795" w:rsidRDefault="00917ECF" w:rsidP="00F44F3A">
            <w:pPr>
              <w:pStyle w:val="Standard1"/>
              <w:spacing w:before="120" w:after="120"/>
            </w:pPr>
            <w:r>
              <w:t>Project Plan Template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5ABD5583" w:rsidR="00835795" w:rsidRDefault="0064599D" w:rsidP="00F44F3A">
            <w:pPr>
              <w:pStyle w:val="Standard1"/>
              <w:spacing w:before="120" w:after="120"/>
            </w:pPr>
            <w:r>
              <w:t>Discussed the project plan template and the information that should be added or modified.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48C5D39C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196B622A" w:rsidR="00835795" w:rsidRDefault="00917ECF" w:rsidP="00F44F3A">
            <w:pPr>
              <w:pStyle w:val="Standard1"/>
              <w:spacing w:before="120" w:after="120"/>
            </w:pPr>
            <w:r>
              <w:t>2025-01-25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A845680" w:rsidR="00835795" w:rsidRDefault="00917ECF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63978ABD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334CD0F3" w:rsidR="00835795" w:rsidRDefault="00917ECF" w:rsidP="00136D2C">
            <w:pPr>
              <w:pStyle w:val="Standard1"/>
              <w:spacing w:before="120" w:after="120"/>
            </w:pPr>
            <w:r>
              <w:t xml:space="preserve">Project Status </w:t>
            </w:r>
            <w:r w:rsidR="0064599D">
              <w:t>Report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4C4F275C" w:rsidR="00835795" w:rsidRDefault="0064599D" w:rsidP="00F44F3A">
            <w:pPr>
              <w:pStyle w:val="Standard1"/>
              <w:spacing w:before="120" w:after="120"/>
            </w:pPr>
            <w:r>
              <w:t xml:space="preserve">Discussed the project status report and </w:t>
            </w:r>
            <w:r w:rsidR="00D85682">
              <w:t xml:space="preserve">assigned </w:t>
            </w:r>
            <w:r w:rsidR="002D7216">
              <w:t>tasks to group members</w:t>
            </w:r>
            <w:r w:rsidR="00D85682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4ABD2A00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722F99D" w:rsidR="00835795" w:rsidRDefault="00917ECF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326F40FE" w:rsidR="00835795" w:rsidRDefault="00D85682" w:rsidP="00F44F3A">
            <w:pPr>
              <w:pStyle w:val="Standard1"/>
              <w:spacing w:before="120" w:after="120"/>
            </w:pPr>
            <w:r>
              <w:t>10</w:t>
            </w:r>
            <w:r w:rsidR="00917ECF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587B8FDA" w:rsidR="00835795" w:rsidRDefault="00E23DA3" w:rsidP="00136D2C">
            <w:pPr>
              <w:pStyle w:val="Standard1"/>
              <w:spacing w:before="120" w:after="120"/>
            </w:pPr>
            <w:r>
              <w:t>Minutes of Document Submission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428CA8DD" w:rsidR="00835795" w:rsidRDefault="00945599" w:rsidP="00F44F3A">
            <w:pPr>
              <w:pStyle w:val="Standard1"/>
              <w:spacing w:before="120" w:after="120"/>
            </w:pPr>
            <w:r>
              <w:t>Filled out</w:t>
            </w:r>
            <w:r w:rsidR="002D7216">
              <w:t xml:space="preserve"> the</w:t>
            </w:r>
            <w:r>
              <w:t xml:space="preserve"> minutes of meeting</w:t>
            </w:r>
            <w:r w:rsidR="00352C13">
              <w:t xml:space="preserve"> document</w:t>
            </w:r>
            <w:r>
              <w:t xml:space="preserve"> with</w:t>
            </w:r>
            <w:r w:rsidR="002D7216">
              <w:t xml:space="preserve"> information and</w:t>
            </w:r>
            <w:r>
              <w:t xml:space="preserve"> items required for sprint 5</w:t>
            </w:r>
            <w:r w:rsidR="0008205E">
              <w:t>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5CEE6B95" w:rsidR="00835795" w:rsidRDefault="00945599" w:rsidP="00F44F3A">
            <w:pPr>
              <w:pStyle w:val="Standard1"/>
              <w:spacing w:before="120" w:after="120"/>
            </w:pPr>
            <w:r>
              <w:t>2025-28-25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C61E508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2025-01-28</w:t>
            </w:r>
          </w:p>
          <w:p w14:paraId="1D30F721" w14:textId="191CBA44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A2BC0">
              <w:t>2:00pm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58DAA182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A2BC0">
              <w:t>Any issues</w:t>
            </w:r>
            <w:r w:rsidR="0009678A">
              <w:t xml:space="preserve"> that arise</w:t>
            </w:r>
            <w:r w:rsidR="003A2BC0">
              <w:t xml:space="preserve"> with</w:t>
            </w:r>
            <w:r w:rsidR="0009678A">
              <w:t xml:space="preserve"> finishing</w:t>
            </w:r>
            <w:r w:rsidR="003A2BC0">
              <w:t xml:space="preserve"> Sprint 5</w:t>
            </w:r>
            <w:r w:rsidR="00211F23">
              <w:t>’s</w:t>
            </w:r>
            <w:r w:rsidR="0009678A">
              <w:t xml:space="preserve"> required</w:t>
            </w:r>
            <w:r w:rsidR="003A2BC0">
              <w:t xml:space="preserve"> documents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670E1AE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</w:t>
            </w:r>
            <w:r w:rsidR="00B86C4A">
              <w:rPr>
                <w:lang w:val="en-GB"/>
              </w:rPr>
              <w:t>Prabhnoor Singh</w:t>
            </w:r>
          </w:p>
          <w:p w14:paraId="160A78F7" w14:textId="5524163C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</w:t>
            </w:r>
            <w:r w:rsidR="00B86C4A">
              <w:rPr>
                <w:lang w:val="en-GB"/>
              </w:rPr>
              <w:t>Kevin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988"/>
    <w:rsid w:val="00815FE8"/>
    <w:rsid w:val="00835795"/>
    <w:rsid w:val="008A7CFF"/>
    <w:rsid w:val="008C34CB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2025-01-24T19:31:00Z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